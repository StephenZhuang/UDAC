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8ADAB" w14:textId="7FEBD72D" w:rsidR="004223FD" w:rsidRPr="005219CF" w:rsidRDefault="002056C8" w:rsidP="000B7FBB">
      <w:pPr>
        <w:pStyle w:val="1"/>
        <w:jc w:val="center"/>
        <w:rPr>
          <w:rFonts w:ascii="微软雅黑" w:eastAsia="微软雅黑" w:hAnsi="微软雅黑"/>
        </w:rPr>
      </w:pPr>
      <w:bookmarkStart w:id="0" w:name="_Toc236116081"/>
      <w:r>
        <w:rPr>
          <w:rFonts w:ascii="微软雅黑" w:eastAsia="微软雅黑" w:hAnsi="微软雅黑" w:hint="eastAsia"/>
        </w:rPr>
        <w:t>常州青年</w:t>
      </w:r>
      <w:r w:rsidR="0056122B">
        <w:rPr>
          <w:rFonts w:ascii="微软雅黑" w:eastAsia="微软雅黑" w:hAnsi="微软雅黑" w:hint="eastAsia"/>
        </w:rPr>
        <w:t>API</w:t>
      </w:r>
      <w:r w:rsidR="004223FD" w:rsidRPr="005219CF">
        <w:rPr>
          <w:rFonts w:ascii="微软雅黑" w:eastAsia="微软雅黑" w:hAnsi="微软雅黑" w:hint="eastAsia"/>
        </w:rPr>
        <w:t>文档</w:t>
      </w:r>
      <w:bookmarkEnd w:id="0"/>
    </w:p>
    <w:p w14:paraId="762B2A1F" w14:textId="77777777" w:rsidR="004223FD" w:rsidRPr="005219CF" w:rsidRDefault="006E081A" w:rsidP="004223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常州香传电商</w:t>
      </w:r>
    </w:p>
    <w:p w14:paraId="70FBDF85" w14:textId="41F9F570"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编号：</w:t>
      </w:r>
      <w:proofErr w:type="spellStart"/>
      <w:r w:rsidR="002056C8">
        <w:rPr>
          <w:rFonts w:ascii="微软雅黑" w:eastAsia="微软雅黑" w:hAnsi="微软雅黑" w:hint="eastAsia"/>
        </w:rPr>
        <w:t>app_yong</w:t>
      </w:r>
      <w:proofErr w:type="spellEnd"/>
    </w:p>
    <w:p w14:paraId="09BADFB0" w14:textId="77777777"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版本： V1.0.0</w:t>
      </w:r>
    </w:p>
    <w:p w14:paraId="61242BD7" w14:textId="77777777"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修订记录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223FD" w:rsidRPr="00A43228" w14:paraId="54854C61" w14:textId="77777777" w:rsidTr="00FB0EBF">
        <w:tc>
          <w:tcPr>
            <w:tcW w:w="2130" w:type="dxa"/>
          </w:tcPr>
          <w:p w14:paraId="43B2CD31" w14:textId="77777777" w:rsidR="004223FD" w:rsidRPr="00A43228" w:rsidRDefault="004223FD" w:rsidP="004223FD">
            <w:pPr>
              <w:rPr>
                <w:rFonts w:ascii="微软雅黑" w:eastAsia="微软雅黑" w:hAnsi="微软雅黑"/>
              </w:rPr>
            </w:pPr>
            <w:r w:rsidRPr="00A43228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2130" w:type="dxa"/>
          </w:tcPr>
          <w:p w14:paraId="3D76B4D5" w14:textId="77777777" w:rsidR="004223FD" w:rsidRPr="00A43228" w:rsidRDefault="004223FD" w:rsidP="004223FD">
            <w:pPr>
              <w:rPr>
                <w:rFonts w:ascii="微软雅黑" w:eastAsia="微软雅黑" w:hAnsi="微软雅黑"/>
              </w:rPr>
            </w:pPr>
            <w:r w:rsidRPr="00A43228">
              <w:rPr>
                <w:rFonts w:ascii="微软雅黑" w:eastAsia="微软雅黑" w:hAnsi="微软雅黑" w:hint="eastAsia"/>
              </w:rPr>
              <w:t>文档版本</w:t>
            </w:r>
          </w:p>
        </w:tc>
        <w:tc>
          <w:tcPr>
            <w:tcW w:w="2131" w:type="dxa"/>
          </w:tcPr>
          <w:p w14:paraId="0E0415AA" w14:textId="77777777" w:rsidR="004223FD" w:rsidRPr="00A43228" w:rsidRDefault="004223FD" w:rsidP="004223FD">
            <w:pPr>
              <w:rPr>
                <w:rFonts w:ascii="微软雅黑" w:eastAsia="微软雅黑" w:hAnsi="微软雅黑"/>
              </w:rPr>
            </w:pPr>
            <w:r w:rsidRPr="00A43228">
              <w:rPr>
                <w:rFonts w:ascii="微软雅黑" w:eastAsia="微软雅黑" w:hAnsi="微软雅黑" w:hint="eastAsia"/>
              </w:rPr>
              <w:t>修订人</w:t>
            </w:r>
          </w:p>
        </w:tc>
        <w:tc>
          <w:tcPr>
            <w:tcW w:w="2131" w:type="dxa"/>
          </w:tcPr>
          <w:p w14:paraId="4DBFDCC5" w14:textId="77777777" w:rsidR="004223FD" w:rsidRPr="00A43228" w:rsidRDefault="004223FD" w:rsidP="004223FD">
            <w:pPr>
              <w:rPr>
                <w:rFonts w:ascii="微软雅黑" w:eastAsia="微软雅黑" w:hAnsi="微软雅黑"/>
              </w:rPr>
            </w:pPr>
            <w:r w:rsidRPr="00A43228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223FD" w:rsidRPr="00A43228" w14:paraId="560769F0" w14:textId="77777777" w:rsidTr="00FB0EBF">
        <w:tc>
          <w:tcPr>
            <w:tcW w:w="2130" w:type="dxa"/>
          </w:tcPr>
          <w:p w14:paraId="18D004C6" w14:textId="3A2A5F73" w:rsidR="004223FD" w:rsidRPr="00A43228" w:rsidRDefault="006E081A" w:rsidP="00205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2013/7/</w:t>
            </w:r>
            <w:r w:rsidR="002056C8">
              <w:rPr>
                <w:rFonts w:ascii="微软雅黑" w:eastAsia="微软雅黑" w:hAnsi="微软雅黑" w:hint="eastAsia"/>
              </w:rPr>
              <w:t>21</w:t>
            </w:r>
          </w:p>
        </w:tc>
        <w:tc>
          <w:tcPr>
            <w:tcW w:w="2130" w:type="dxa"/>
          </w:tcPr>
          <w:p w14:paraId="7F53EA1B" w14:textId="77777777" w:rsidR="004223FD" w:rsidRPr="00A43228" w:rsidRDefault="006E081A" w:rsidP="004223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2131" w:type="dxa"/>
          </w:tcPr>
          <w:p w14:paraId="51490744" w14:textId="77777777" w:rsidR="004223FD" w:rsidRPr="00A43228" w:rsidRDefault="006E081A" w:rsidP="004223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刘路</w:t>
            </w:r>
          </w:p>
        </w:tc>
        <w:tc>
          <w:tcPr>
            <w:tcW w:w="2131" w:type="dxa"/>
          </w:tcPr>
          <w:p w14:paraId="79A8A679" w14:textId="77777777" w:rsidR="004223FD" w:rsidRPr="00A43228" w:rsidRDefault="004223FD" w:rsidP="004223FD">
            <w:pPr>
              <w:rPr>
                <w:rFonts w:ascii="微软雅黑" w:eastAsia="微软雅黑" w:hAnsi="微软雅黑"/>
              </w:rPr>
            </w:pPr>
          </w:p>
        </w:tc>
      </w:tr>
      <w:tr w:rsidR="00D32D04" w:rsidRPr="00A43228" w14:paraId="00E00983" w14:textId="77777777" w:rsidTr="00FB0EBF">
        <w:tc>
          <w:tcPr>
            <w:tcW w:w="2130" w:type="dxa"/>
          </w:tcPr>
          <w:p w14:paraId="7578114C" w14:textId="7E639495" w:rsidR="00D32D04" w:rsidRPr="00A43228" w:rsidRDefault="00D32D04" w:rsidP="003B2C2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14:paraId="1A3C8D25" w14:textId="07E82074" w:rsidR="00D32D04" w:rsidRPr="00A43228" w:rsidRDefault="002056C8" w:rsidP="003B2C2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131" w:type="dxa"/>
          </w:tcPr>
          <w:p w14:paraId="1FFF73B9" w14:textId="60EEC19F" w:rsidR="00D32D04" w:rsidRPr="00A43228" w:rsidRDefault="002056C8" w:rsidP="003B2C2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131" w:type="dxa"/>
          </w:tcPr>
          <w:p w14:paraId="26074B49" w14:textId="49B534FE" w:rsidR="00D32D04" w:rsidRPr="00FB0EBF" w:rsidRDefault="002056C8" w:rsidP="003B2C2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</w:p>
        </w:tc>
      </w:tr>
      <w:tr w:rsidR="004223FD" w:rsidRPr="00A43228" w14:paraId="1C313352" w14:textId="77777777" w:rsidTr="00FB0EBF">
        <w:tc>
          <w:tcPr>
            <w:tcW w:w="2130" w:type="dxa"/>
          </w:tcPr>
          <w:p w14:paraId="2DD99FD6" w14:textId="2D49AC4B" w:rsidR="004223FD" w:rsidRPr="00A43228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14:paraId="10D5A5E5" w14:textId="77777777" w:rsidR="004223FD" w:rsidRPr="00A43228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14:paraId="6F49F64D" w14:textId="65481310" w:rsidR="004223FD" w:rsidRPr="00A43228" w:rsidRDefault="002056C8" w:rsidP="004223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131" w:type="dxa"/>
          </w:tcPr>
          <w:p w14:paraId="037AE1B3" w14:textId="00F29DCF" w:rsidR="004223FD" w:rsidRPr="008C439A" w:rsidRDefault="002056C8" w:rsidP="004223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216758" w:rsidRPr="00A43228" w14:paraId="30EFBBA4" w14:textId="77777777" w:rsidTr="00FB0EBF">
        <w:tc>
          <w:tcPr>
            <w:tcW w:w="2130" w:type="dxa"/>
          </w:tcPr>
          <w:p w14:paraId="268A9979" w14:textId="77777777" w:rsidR="00216758" w:rsidRPr="00A43228" w:rsidRDefault="00216758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14:paraId="2E2E71C7" w14:textId="77777777" w:rsidR="00216758" w:rsidRPr="00A43228" w:rsidRDefault="00216758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14:paraId="46CFA952" w14:textId="77777777" w:rsidR="00216758" w:rsidRPr="00A43228" w:rsidRDefault="00216758" w:rsidP="00EF07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14:paraId="279F9A50" w14:textId="77777777" w:rsidR="00216758" w:rsidRPr="00A43228" w:rsidRDefault="00216758" w:rsidP="00EF075E">
            <w:pPr>
              <w:rPr>
                <w:rFonts w:ascii="微软雅黑" w:eastAsia="微软雅黑" w:hAnsi="微软雅黑"/>
              </w:rPr>
            </w:pPr>
          </w:p>
        </w:tc>
      </w:tr>
      <w:tr w:rsidR="00BB2A58" w:rsidRPr="00A43228" w14:paraId="6833344A" w14:textId="77777777" w:rsidTr="00FB0EBF">
        <w:tc>
          <w:tcPr>
            <w:tcW w:w="2130" w:type="dxa"/>
          </w:tcPr>
          <w:p w14:paraId="77FE4E7A" w14:textId="77777777" w:rsidR="00BB2A58" w:rsidRPr="00A43228" w:rsidRDefault="00BB2A58" w:rsidP="00FC1E3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14:paraId="72159E98" w14:textId="77777777" w:rsidR="00BB2A58" w:rsidRPr="00A43228" w:rsidRDefault="00BB2A58" w:rsidP="00FC1E3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14:paraId="42722C39" w14:textId="77777777" w:rsidR="00BB2A58" w:rsidRPr="00A43228" w:rsidRDefault="00BB2A58" w:rsidP="00FC1E3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14:paraId="31175C0D" w14:textId="77777777" w:rsidR="00BB2A58" w:rsidRPr="00A43228" w:rsidRDefault="00BB2A58" w:rsidP="00FC1E3E">
            <w:pPr>
              <w:rPr>
                <w:rFonts w:ascii="微软雅黑" w:eastAsia="微软雅黑" w:hAnsi="微软雅黑"/>
              </w:rPr>
            </w:pPr>
          </w:p>
        </w:tc>
      </w:tr>
    </w:tbl>
    <w:p w14:paraId="0F69E55C" w14:textId="77777777" w:rsidR="00BB2A58" w:rsidRDefault="00BB2A58" w:rsidP="004223FD">
      <w:pPr>
        <w:rPr>
          <w:rFonts w:ascii="微软雅黑" w:eastAsia="微软雅黑" w:hAnsi="微软雅黑"/>
          <w:color w:val="FF0000"/>
          <w:szCs w:val="21"/>
        </w:rPr>
      </w:pPr>
    </w:p>
    <w:p w14:paraId="6C90B22B" w14:textId="61F590E2" w:rsidR="00726A2D" w:rsidRDefault="006E081A" w:rsidP="006E081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说明: </w:t>
      </w:r>
      <w:r w:rsidR="00726A2D">
        <w:rPr>
          <w:rFonts w:ascii="微软雅黑" w:eastAsia="微软雅黑" w:hAnsi="微软雅黑" w:hint="eastAsia"/>
          <w:color w:val="FF0000"/>
          <w:szCs w:val="21"/>
        </w:rPr>
        <w:t>所有接口调用都必须带有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deviceid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 xml:space="preserve"> 客户端硬件id</w:t>
      </w:r>
      <w:r w:rsidR="005C2571">
        <w:rPr>
          <w:rFonts w:ascii="微软雅黑" w:eastAsia="微软雅黑" w:hAnsi="微软雅黑" w:hint="eastAsia"/>
          <w:color w:val="FF0000"/>
          <w:szCs w:val="21"/>
        </w:rPr>
        <w:t xml:space="preserve"> 如没有硬件id用mac地址</w:t>
      </w:r>
      <w:r>
        <w:rPr>
          <w:rFonts w:ascii="微软雅黑" w:eastAsia="微软雅黑" w:hAnsi="微软雅黑" w:hint="eastAsia"/>
          <w:color w:val="FF0000"/>
          <w:szCs w:val="21"/>
        </w:rPr>
        <w:t>;</w:t>
      </w:r>
      <w:r w:rsidR="00726A2D">
        <w:rPr>
          <w:rFonts w:ascii="微软雅黑" w:eastAsia="微软雅黑" w:hAnsi="微软雅黑" w:hint="eastAsia"/>
          <w:color w:val="FF0000"/>
          <w:szCs w:val="21"/>
        </w:rPr>
        <w:t xml:space="preserve">登陆后所有接口都访问都需带有参数verify 登陆校验 </w:t>
      </w:r>
      <w:proofErr w:type="spellStart"/>
      <w:r w:rsidR="00726A2D">
        <w:rPr>
          <w:rFonts w:ascii="微软雅黑" w:eastAsia="微软雅黑" w:hAnsi="微软雅黑" w:hint="eastAsia"/>
          <w:color w:val="FF0000"/>
          <w:szCs w:val="21"/>
        </w:rPr>
        <w:t>userid</w:t>
      </w:r>
      <w:proofErr w:type="spellEnd"/>
      <w:r w:rsidR="00726A2D">
        <w:rPr>
          <w:rFonts w:ascii="微软雅黑" w:eastAsia="微软雅黑" w:hAnsi="微软雅黑" w:hint="eastAsia"/>
          <w:color w:val="FF0000"/>
          <w:szCs w:val="21"/>
        </w:rPr>
        <w:t xml:space="preserve"> 登陆</w:t>
      </w:r>
      <w:proofErr w:type="spellStart"/>
      <w:r w:rsidR="00726A2D">
        <w:rPr>
          <w:rFonts w:ascii="微软雅黑" w:eastAsia="微软雅黑" w:hAnsi="微软雅黑" w:hint="eastAsia"/>
          <w:color w:val="FF0000"/>
          <w:szCs w:val="21"/>
        </w:rPr>
        <w:t>userid</w:t>
      </w:r>
      <w:proofErr w:type="spellEnd"/>
      <w:r w:rsidR="00CE279A">
        <w:rPr>
          <w:rFonts w:ascii="微软雅黑" w:eastAsia="微软雅黑" w:hAnsi="微软雅黑" w:hint="eastAsia"/>
          <w:color w:val="FF0000"/>
          <w:szCs w:val="21"/>
        </w:rPr>
        <w:t>.</w:t>
      </w:r>
    </w:p>
    <w:p w14:paraId="5AB56C33" w14:textId="2D2C917B" w:rsidR="00CE279A" w:rsidRDefault="00CE279A" w:rsidP="006E081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如有分页page 为当前页数,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pagecount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 xml:space="preserve"> 为每页多少条(默认为20条)</w:t>
      </w:r>
    </w:p>
    <w:p w14:paraId="060FFADC" w14:textId="77777777" w:rsidR="006E081A" w:rsidRDefault="006E081A" w:rsidP="006E081A">
      <w:pPr>
        <w:rPr>
          <w:rFonts w:ascii="微软雅黑" w:eastAsia="微软雅黑" w:hAnsi="微软雅黑"/>
          <w:color w:val="FF0000"/>
          <w:szCs w:val="21"/>
        </w:rPr>
      </w:pPr>
    </w:p>
    <w:p w14:paraId="2E17784E" w14:textId="77777777" w:rsidR="006E081A" w:rsidRDefault="006E081A" w:rsidP="006E081A">
      <w:pPr>
        <w:rPr>
          <w:rFonts w:ascii="微软雅黑" w:eastAsia="微软雅黑" w:hAnsi="微软雅黑"/>
          <w:color w:val="FF0000"/>
          <w:szCs w:val="21"/>
        </w:rPr>
      </w:pPr>
    </w:p>
    <w:p w14:paraId="556F0C85" w14:textId="77777777" w:rsidR="006E081A" w:rsidRDefault="006E081A" w:rsidP="006E081A">
      <w:pPr>
        <w:rPr>
          <w:rFonts w:ascii="微软雅黑" w:eastAsia="微软雅黑" w:hAnsi="微软雅黑"/>
          <w:color w:val="FF0000"/>
          <w:szCs w:val="21"/>
        </w:rPr>
      </w:pPr>
    </w:p>
    <w:p w14:paraId="20402F66" w14:textId="77777777" w:rsidR="006E081A" w:rsidRDefault="006E081A" w:rsidP="006E081A">
      <w:pPr>
        <w:rPr>
          <w:rFonts w:ascii="微软雅黑" w:eastAsia="微软雅黑" w:hAnsi="微软雅黑"/>
          <w:color w:val="FF0000"/>
          <w:szCs w:val="21"/>
        </w:rPr>
      </w:pPr>
    </w:p>
    <w:p w14:paraId="596710CE" w14:textId="77777777" w:rsidR="006E081A" w:rsidRPr="006E081A" w:rsidRDefault="006E081A" w:rsidP="006E081A">
      <w:pPr>
        <w:rPr>
          <w:rFonts w:ascii="微软雅黑" w:eastAsia="微软雅黑" w:hAnsi="微软雅黑"/>
          <w:color w:val="FF0000"/>
          <w:szCs w:val="21"/>
        </w:rPr>
      </w:pPr>
    </w:p>
    <w:p w14:paraId="61FC83E1" w14:textId="77777777" w:rsidR="005536F9" w:rsidRPr="005536F9" w:rsidRDefault="005536F9" w:rsidP="006E081A">
      <w:pPr>
        <w:pStyle w:val="TOC"/>
        <w:rPr>
          <w:lang w:val="zh-CN"/>
        </w:rPr>
      </w:pPr>
      <w:r>
        <w:rPr>
          <w:lang w:val="zh-CN"/>
        </w:rPr>
        <w:lastRenderedPageBreak/>
        <w:t>目录</w:t>
      </w:r>
    </w:p>
    <w:p w14:paraId="40C0F277" w14:textId="77777777" w:rsidR="00A61A68" w:rsidRDefault="000F4602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50FB7">
        <w:rPr>
          <w:sz w:val="18"/>
          <w:szCs w:val="18"/>
        </w:rPr>
        <w:fldChar w:fldCharType="begin"/>
      </w:r>
      <w:r w:rsidR="005536F9" w:rsidRPr="00050FB7">
        <w:rPr>
          <w:sz w:val="18"/>
          <w:szCs w:val="18"/>
        </w:rPr>
        <w:instrText xml:space="preserve"> TOC \o "1-3" \h \z \u </w:instrText>
      </w:r>
      <w:r w:rsidRPr="00050FB7">
        <w:rPr>
          <w:sz w:val="18"/>
          <w:szCs w:val="18"/>
        </w:rPr>
        <w:fldChar w:fldCharType="separate"/>
      </w:r>
      <w:r w:rsidR="00A61A68" w:rsidRPr="0074661E">
        <w:rPr>
          <w:rFonts w:ascii="微软雅黑" w:eastAsia="微软雅黑" w:hAnsi="微软雅黑" w:hint="eastAsia"/>
          <w:noProof/>
        </w:rPr>
        <w:t>常州青年</w:t>
      </w:r>
      <w:r w:rsidR="00A61A68" w:rsidRPr="0074661E">
        <w:rPr>
          <w:rFonts w:ascii="微软雅黑" w:eastAsia="微软雅黑" w:hAnsi="微软雅黑"/>
          <w:noProof/>
        </w:rPr>
        <w:t>API</w:t>
      </w:r>
      <w:r w:rsidR="00A61A68" w:rsidRPr="0074661E">
        <w:rPr>
          <w:rFonts w:ascii="微软雅黑" w:eastAsia="微软雅黑" w:hAnsi="微软雅黑" w:hint="eastAsia"/>
          <w:noProof/>
        </w:rPr>
        <w:t>文档</w:t>
      </w:r>
      <w:r w:rsidR="00A61A68">
        <w:rPr>
          <w:noProof/>
        </w:rPr>
        <w:tab/>
      </w:r>
      <w:r w:rsidR="00A61A68">
        <w:rPr>
          <w:noProof/>
        </w:rPr>
        <w:fldChar w:fldCharType="begin"/>
      </w:r>
      <w:r w:rsidR="00A61A68">
        <w:rPr>
          <w:noProof/>
        </w:rPr>
        <w:instrText xml:space="preserve"> PAGEREF _Toc236116081 \h </w:instrText>
      </w:r>
      <w:r w:rsidR="00A61A68">
        <w:rPr>
          <w:noProof/>
        </w:rPr>
      </w:r>
      <w:r w:rsidR="00A61A68">
        <w:rPr>
          <w:noProof/>
        </w:rPr>
        <w:fldChar w:fldCharType="separate"/>
      </w:r>
      <w:r w:rsidR="00A61A68">
        <w:rPr>
          <w:noProof/>
        </w:rPr>
        <w:t>1</w:t>
      </w:r>
      <w:r w:rsidR="00A61A68">
        <w:rPr>
          <w:noProof/>
        </w:rPr>
        <w:fldChar w:fldCharType="end"/>
      </w:r>
    </w:p>
    <w:p w14:paraId="4522A3A2" w14:textId="77777777" w:rsidR="00A61A68" w:rsidRDefault="00A61A68">
      <w:pPr>
        <w:pStyle w:val="21"/>
        <w:rPr>
          <w:rFonts w:asciiTheme="minorHAnsi" w:eastAsiaTheme="minorEastAsia" w:hAnsiTheme="minorHAnsi" w:cstheme="minorBidi"/>
          <w:sz w:val="24"/>
          <w:szCs w:val="24"/>
        </w:rPr>
      </w:pPr>
      <w:r w:rsidRPr="0074661E">
        <w:rPr>
          <w:rFonts w:ascii="微软雅黑" w:eastAsia="微软雅黑" w:hAnsi="微软雅黑" w:hint="eastAsia"/>
        </w:rPr>
        <w:t>概述</w:t>
      </w:r>
      <w:r>
        <w:tab/>
      </w:r>
      <w:r>
        <w:fldChar w:fldCharType="begin"/>
      </w:r>
      <w:r>
        <w:instrText xml:space="preserve"> PAGEREF _Toc236116082 \h </w:instrText>
      </w:r>
      <w:r>
        <w:fldChar w:fldCharType="separate"/>
      </w:r>
      <w:r>
        <w:t>2</w:t>
      </w:r>
      <w:r>
        <w:fldChar w:fldCharType="end"/>
      </w:r>
    </w:p>
    <w:p w14:paraId="5CEC66F9" w14:textId="77777777" w:rsidR="00A61A68" w:rsidRDefault="00A61A68" w:rsidP="00A61A68">
      <w:pPr>
        <w:pStyle w:val="21"/>
        <w:rPr>
          <w:rFonts w:asciiTheme="minorHAnsi" w:eastAsiaTheme="minorEastAsia" w:hAnsiTheme="minorHAnsi" w:cstheme="minorBidi"/>
          <w:sz w:val="24"/>
          <w:szCs w:val="24"/>
        </w:rPr>
      </w:pPr>
      <w:r w:rsidRPr="0074661E">
        <w:rPr>
          <w:rFonts w:ascii="微软雅黑" w:eastAsia="微软雅黑" w:hAnsi="微软雅黑" w:hint="eastAsia"/>
        </w:rPr>
        <w:t>公共参数说明</w:t>
      </w:r>
      <w:r>
        <w:tab/>
      </w:r>
      <w:r>
        <w:fldChar w:fldCharType="begin"/>
      </w:r>
      <w:r>
        <w:instrText xml:space="preserve"> PAGEREF _Toc236116083 \h </w:instrText>
      </w:r>
      <w:r>
        <w:fldChar w:fldCharType="separate"/>
      </w:r>
      <w:r>
        <w:t>3</w:t>
      </w:r>
      <w:r>
        <w:fldChar w:fldCharType="end"/>
      </w:r>
    </w:p>
    <w:p w14:paraId="74375896" w14:textId="77777777" w:rsidR="00A61A68" w:rsidRDefault="00A61A68" w:rsidP="00A61A68">
      <w:pPr>
        <w:pStyle w:val="21"/>
        <w:rPr>
          <w:rFonts w:asciiTheme="minorHAnsi" w:eastAsiaTheme="minorEastAsia" w:hAnsiTheme="minorHAnsi" w:cstheme="minorBidi"/>
          <w:sz w:val="24"/>
          <w:szCs w:val="24"/>
        </w:rPr>
      </w:pPr>
      <w:r w:rsidRPr="0074661E">
        <w:rPr>
          <w:rFonts w:ascii="微软雅黑" w:eastAsia="微软雅黑" w:hAnsi="微软雅黑" w:hint="eastAsia"/>
        </w:rPr>
        <w:t>接口说明</w:t>
      </w:r>
      <w:r>
        <w:tab/>
      </w:r>
      <w:r>
        <w:fldChar w:fldCharType="begin"/>
      </w:r>
      <w:r>
        <w:instrText xml:space="preserve"> PAGEREF _Toc236116084 \h </w:instrText>
      </w:r>
      <w:r>
        <w:fldChar w:fldCharType="separate"/>
      </w:r>
      <w:r>
        <w:t>3</w:t>
      </w:r>
      <w:r>
        <w:fldChar w:fldCharType="end"/>
      </w:r>
    </w:p>
    <w:p w14:paraId="0A4E758C" w14:textId="77777777" w:rsidR="00A61A68" w:rsidRDefault="00A61A68" w:rsidP="00A61A68">
      <w:pPr>
        <w:pStyle w:val="31"/>
        <w:tabs>
          <w:tab w:val="left" w:pos="137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用户登录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00237E" w14:textId="77777777" w:rsidR="00A61A68" w:rsidRDefault="00A61A68" w:rsidP="00A61A68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 xml:space="preserve">2. </w:t>
      </w:r>
      <w:r w:rsidRPr="0074661E">
        <w:rPr>
          <w:rFonts w:ascii="微软雅黑" w:eastAsia="微软雅黑" w:hAnsi="微软雅黑" w:hint="eastAsia"/>
          <w:noProof/>
        </w:rPr>
        <w:t>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5E9C59" w14:textId="77777777" w:rsidR="00A61A68" w:rsidRDefault="00A61A68" w:rsidP="00A61A68">
      <w:pPr>
        <w:pStyle w:val="31"/>
        <w:tabs>
          <w:tab w:val="left" w:pos="137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获取首页分类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A0DAAD" w14:textId="77777777" w:rsidR="00A61A68" w:rsidRDefault="00A61A68" w:rsidP="00A61A68">
      <w:pPr>
        <w:pStyle w:val="31"/>
        <w:tabs>
          <w:tab w:val="left" w:pos="137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随手拍列表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F1D83D" w14:textId="77777777" w:rsidR="00A61A68" w:rsidRDefault="00A61A68" w:rsidP="00A61A68">
      <w:pPr>
        <w:pStyle w:val="31"/>
        <w:tabs>
          <w:tab w:val="left" w:pos="137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随手拍详情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01A19B" w14:textId="77777777" w:rsidR="00A61A68" w:rsidRDefault="00A61A68" w:rsidP="00A61A68">
      <w:pPr>
        <w:pStyle w:val="31"/>
        <w:tabs>
          <w:tab w:val="left" w:pos="137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A1A47A" w14:textId="77777777" w:rsidR="00A61A68" w:rsidRDefault="00A61A68" w:rsidP="00A61A68">
      <w:pPr>
        <w:pStyle w:val="31"/>
        <w:tabs>
          <w:tab w:val="left" w:pos="14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活动详情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2FCF2F" w14:textId="77777777" w:rsidR="00A61A68" w:rsidRDefault="00A61A68" w:rsidP="00A61A68">
      <w:pPr>
        <w:pStyle w:val="31"/>
        <w:tabs>
          <w:tab w:val="left" w:pos="14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用户评论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2C295F" w14:textId="77777777" w:rsidR="00A61A68" w:rsidRDefault="00A61A68" w:rsidP="00A61A68">
      <w:pPr>
        <w:pStyle w:val="31"/>
        <w:tabs>
          <w:tab w:val="left" w:pos="14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修改收藏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3BFF8C" w14:textId="77777777" w:rsidR="00A61A68" w:rsidRDefault="00A61A68" w:rsidP="00A61A68">
      <w:pPr>
        <w:pStyle w:val="31"/>
        <w:tabs>
          <w:tab w:val="left" w:pos="14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获取收藏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C7761F" w14:textId="77777777" w:rsidR="00A61A68" w:rsidRDefault="00A61A68" w:rsidP="00A61A68">
      <w:pPr>
        <w:pStyle w:val="31"/>
        <w:tabs>
          <w:tab w:val="left" w:pos="14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修改我的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0B826A" w14:textId="77777777" w:rsidR="00A61A68" w:rsidRDefault="00A61A68" w:rsidP="00A61A68">
      <w:pPr>
        <w:pStyle w:val="31"/>
        <w:tabs>
          <w:tab w:val="left" w:pos="14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16.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获取新闻列表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96FFB6" w14:textId="77777777" w:rsidR="00A61A68" w:rsidRDefault="00A61A68" w:rsidP="00A61A68">
      <w:pPr>
        <w:pStyle w:val="31"/>
        <w:tabs>
          <w:tab w:val="left" w:pos="14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17.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问答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DCD5D6" w14:textId="77777777" w:rsidR="00A61A68" w:rsidRDefault="00A61A68" w:rsidP="00A61A68">
      <w:pPr>
        <w:pStyle w:val="31"/>
        <w:tabs>
          <w:tab w:val="left" w:pos="14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18.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获取分类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046229" w14:textId="77777777" w:rsidR="00A61A68" w:rsidRDefault="00A61A68" w:rsidP="00A61A68">
      <w:pPr>
        <w:pStyle w:val="31"/>
        <w:tabs>
          <w:tab w:val="left" w:pos="1497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4661E">
        <w:rPr>
          <w:rFonts w:ascii="微软雅黑" w:eastAsia="微软雅黑" w:hAnsi="微软雅黑"/>
          <w:noProof/>
        </w:rPr>
        <w:t>19.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74661E">
        <w:rPr>
          <w:rFonts w:ascii="微软雅黑" w:eastAsia="微软雅黑" w:hAnsi="微软雅黑" w:hint="eastAsia"/>
          <w:noProof/>
        </w:rPr>
        <w:t>获取评论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_Toc236116099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F88981" w14:textId="77777777" w:rsidR="005536F9" w:rsidRPr="00050FB7" w:rsidRDefault="000F4602">
      <w:pPr>
        <w:rPr>
          <w:sz w:val="18"/>
          <w:szCs w:val="18"/>
        </w:rPr>
      </w:pPr>
      <w:r w:rsidRPr="00050FB7">
        <w:rPr>
          <w:sz w:val="18"/>
          <w:szCs w:val="18"/>
        </w:rPr>
        <w:fldChar w:fldCharType="end"/>
      </w:r>
    </w:p>
    <w:p w14:paraId="4DBFD32F" w14:textId="77777777" w:rsidR="004223FD" w:rsidRPr="005219CF" w:rsidRDefault="005219CF" w:rsidP="005219CF">
      <w:pPr>
        <w:pStyle w:val="2"/>
        <w:rPr>
          <w:rFonts w:ascii="微软雅黑" w:eastAsia="微软雅黑" w:hAnsi="微软雅黑"/>
        </w:rPr>
      </w:pPr>
      <w:bookmarkStart w:id="1" w:name="_Toc236116082"/>
      <w:r w:rsidRPr="005219CF">
        <w:rPr>
          <w:rFonts w:ascii="微软雅黑" w:eastAsia="微软雅黑" w:hAnsi="微软雅黑" w:hint="eastAsia"/>
        </w:rPr>
        <w:t>概述</w:t>
      </w:r>
      <w:bookmarkEnd w:id="1"/>
    </w:p>
    <w:p w14:paraId="53158A30" w14:textId="7183BD0D" w:rsidR="00C55DB5" w:rsidRPr="00140C50" w:rsidRDefault="00FF195E" w:rsidP="00140C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140C50">
        <w:rPr>
          <w:rFonts w:ascii="微软雅黑" w:eastAsia="微软雅黑" w:hAnsi="微软雅黑" w:hint="eastAsia"/>
        </w:rPr>
        <w:t>API提供手机端与服务端交互的数据格式及规范，服务端开发人员根据此文档开发对应</w:t>
      </w:r>
      <w:r w:rsidR="00140C50">
        <w:rPr>
          <w:rFonts w:ascii="微软雅黑" w:eastAsia="微软雅黑" w:hAnsi="微软雅黑" w:hint="eastAsia"/>
        </w:rPr>
        <w:lastRenderedPageBreak/>
        <w:t>的相关接口供手机调用，同时为整个开发过程提供依据。</w:t>
      </w:r>
    </w:p>
    <w:p w14:paraId="7C6344A7" w14:textId="77777777" w:rsidR="0025307F" w:rsidRDefault="00C55DB5" w:rsidP="00DE18BF">
      <w:pPr>
        <w:pStyle w:val="2"/>
        <w:rPr>
          <w:rFonts w:ascii="微软雅黑" w:eastAsia="微软雅黑" w:hAnsi="微软雅黑"/>
        </w:rPr>
      </w:pPr>
      <w:bookmarkStart w:id="2" w:name="_Toc236116083"/>
      <w:r>
        <w:rPr>
          <w:rFonts w:ascii="微软雅黑" w:eastAsia="微软雅黑" w:hAnsi="微软雅黑" w:hint="eastAsia"/>
        </w:rPr>
        <w:t>公共参数说明</w:t>
      </w:r>
      <w:bookmarkEnd w:id="2"/>
    </w:p>
    <w:p w14:paraId="074DA61E" w14:textId="77777777" w:rsidR="00C55DB5" w:rsidRPr="00C55DB5" w:rsidRDefault="00C55DB5" w:rsidP="00C55DB5"/>
    <w:p w14:paraId="6A0914FD" w14:textId="6778DC27" w:rsidR="00C55DB5" w:rsidRPr="00FF195E" w:rsidRDefault="00C55DB5" w:rsidP="00FF195E">
      <w:pPr>
        <w:pStyle w:val="2"/>
        <w:rPr>
          <w:rFonts w:ascii="微软雅黑" w:eastAsia="微软雅黑" w:hAnsi="微软雅黑" w:hint="eastAsia"/>
        </w:rPr>
      </w:pPr>
      <w:bookmarkStart w:id="3" w:name="_Toc236116084"/>
      <w:r w:rsidRPr="00DE18BF">
        <w:rPr>
          <w:rFonts w:ascii="微软雅黑" w:eastAsia="微软雅黑" w:hAnsi="微软雅黑" w:hint="eastAsia"/>
        </w:rPr>
        <w:t>接口说明</w:t>
      </w:r>
      <w:bookmarkEnd w:id="3"/>
    </w:p>
    <w:p w14:paraId="79772591" w14:textId="6A1FF7F8" w:rsidR="00A71544" w:rsidRPr="0029400F" w:rsidRDefault="00FF195E" w:rsidP="0029400F">
      <w:r>
        <w:rPr>
          <w:rFonts w:hint="eastAsia"/>
        </w:rPr>
        <w:t xml:space="preserve">    </w:t>
      </w:r>
      <w:r w:rsidR="0029400F">
        <w:rPr>
          <w:rFonts w:hint="eastAsia"/>
        </w:rPr>
        <w:t>本文档中，所有列表数据，默认获取</w:t>
      </w:r>
      <w:r w:rsidR="000B7B08">
        <w:rPr>
          <w:rFonts w:hint="eastAsia"/>
        </w:rPr>
        <w:t>2</w:t>
      </w:r>
      <w:r w:rsidR="0029400F">
        <w:rPr>
          <w:rFonts w:hint="eastAsia"/>
        </w:rPr>
        <w:t>0</w:t>
      </w:r>
      <w:r w:rsidR="0029400F">
        <w:rPr>
          <w:rFonts w:hint="eastAsia"/>
        </w:rPr>
        <w:t>条数据，超过</w:t>
      </w:r>
      <w:r w:rsidR="000B7B08">
        <w:rPr>
          <w:rFonts w:hint="eastAsia"/>
        </w:rPr>
        <w:t>2</w:t>
      </w:r>
      <w:r w:rsidR="0029400F">
        <w:rPr>
          <w:rFonts w:hint="eastAsia"/>
        </w:rPr>
        <w:t>0</w:t>
      </w:r>
      <w:r w:rsidR="0029400F">
        <w:rPr>
          <w:rFonts w:hint="eastAsia"/>
        </w:rPr>
        <w:t>条做分页处理。</w:t>
      </w:r>
      <w:r w:rsidR="00642E5B">
        <w:rPr>
          <w:rFonts w:hint="eastAsia"/>
        </w:rPr>
        <w:t>返回数据以</w:t>
      </w:r>
      <w:proofErr w:type="spellStart"/>
      <w:r w:rsidR="006E081A">
        <w:rPr>
          <w:rFonts w:hint="eastAsia"/>
        </w:rPr>
        <w:t>protobuf</w:t>
      </w:r>
      <w:proofErr w:type="spellEnd"/>
      <w:r w:rsidR="001A0190">
        <w:rPr>
          <w:rFonts w:hint="eastAsia"/>
        </w:rPr>
        <w:t>格式返回</w:t>
      </w:r>
      <w:r w:rsidR="001A0190">
        <w:rPr>
          <w:rFonts w:hint="eastAsia"/>
        </w:rPr>
        <w:t>,</w:t>
      </w:r>
      <w:r w:rsidR="006A1892">
        <w:rPr>
          <w:rFonts w:hint="eastAsia"/>
        </w:rPr>
        <w:t>所有的参数名称都是小写</w:t>
      </w:r>
      <w:r w:rsidR="006A1892">
        <w:rPr>
          <w:rFonts w:hint="eastAsia"/>
        </w:rPr>
        <w:t>,</w:t>
      </w:r>
      <w:r w:rsidR="006A1892">
        <w:rPr>
          <w:rFonts w:hint="eastAsia"/>
        </w:rPr>
        <w:t>接口名称第一个字母大写</w:t>
      </w:r>
      <w:bookmarkStart w:id="4" w:name="_GoBack"/>
      <w:bookmarkEnd w:id="4"/>
    </w:p>
    <w:p w14:paraId="6AE92EF3" w14:textId="77777777" w:rsidR="008109DE" w:rsidRPr="009339E5" w:rsidRDefault="0029400F" w:rsidP="00CD495F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5" w:name="_Toc236116085"/>
      <w:r w:rsidRPr="009339E5">
        <w:rPr>
          <w:rFonts w:ascii="微软雅黑" w:eastAsia="微软雅黑" w:hAnsi="微软雅黑" w:hint="eastAsia"/>
          <w:sz w:val="18"/>
          <w:szCs w:val="18"/>
        </w:rPr>
        <w:t>用户登录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"/>
        <w:gridCol w:w="944"/>
        <w:gridCol w:w="942"/>
        <w:gridCol w:w="5633"/>
      </w:tblGrid>
      <w:tr w:rsidR="00DE18BF" w:rsidRPr="00A43228" w14:paraId="37731320" w14:textId="77777777">
        <w:tc>
          <w:tcPr>
            <w:tcW w:w="8522" w:type="dxa"/>
            <w:gridSpan w:val="4"/>
            <w:tcBorders>
              <w:bottom w:val="single" w:sz="4" w:space="0" w:color="000000"/>
            </w:tcBorders>
            <w:shd w:val="clear" w:color="auto" w:fill="1D1B11"/>
          </w:tcPr>
          <w:p w14:paraId="0EBB031C" w14:textId="77777777" w:rsidR="00DE18BF" w:rsidRPr="00A43228" w:rsidRDefault="00DE18BF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DE18BF" w:rsidRPr="00A43228" w14:paraId="3C019069" w14:textId="77777777">
        <w:tc>
          <w:tcPr>
            <w:tcW w:w="8522" w:type="dxa"/>
            <w:gridSpan w:val="4"/>
            <w:shd w:val="clear" w:color="auto" w:fill="808080"/>
          </w:tcPr>
          <w:p w14:paraId="54B1972E" w14:textId="77777777" w:rsidR="00DE18BF" w:rsidRPr="00A43228" w:rsidRDefault="008E5BF2" w:rsidP="0025307F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DE18BF" w:rsidRPr="00A43228" w14:paraId="6517BEEB" w14:textId="77777777">
        <w:tc>
          <w:tcPr>
            <w:tcW w:w="8522" w:type="dxa"/>
            <w:gridSpan w:val="4"/>
            <w:tcBorders>
              <w:bottom w:val="single" w:sz="4" w:space="0" w:color="000000"/>
            </w:tcBorders>
          </w:tcPr>
          <w:p w14:paraId="230DD7AD" w14:textId="24CFF8C9" w:rsidR="00DE18BF" w:rsidRPr="00A43228" w:rsidRDefault="00F20522" w:rsidP="00A71544">
            <w:pPr>
              <w:rPr>
                <w:rFonts w:ascii="微软雅黑" w:eastAsia="微软雅黑" w:hAnsi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Cy</w:t>
            </w:r>
            <w:r w:rsidR="006E081A">
              <w:rPr>
                <w:rFonts w:ascii="微软雅黑" w:eastAsia="微软雅黑" w:hAnsi="微软雅黑"/>
                <w:sz w:val="15"/>
                <w:szCs w:val="15"/>
              </w:rPr>
              <w:t>L</w:t>
            </w:r>
            <w:r w:rsidR="006E081A">
              <w:rPr>
                <w:rFonts w:ascii="微软雅黑" w:eastAsia="微软雅黑" w:hAnsi="微软雅黑" w:hint="eastAsia"/>
                <w:sz w:val="15"/>
                <w:szCs w:val="15"/>
              </w:rPr>
              <w:t>ogin</w:t>
            </w:r>
            <w:proofErr w:type="spellEnd"/>
          </w:p>
        </w:tc>
      </w:tr>
      <w:tr w:rsidR="00CA658B" w:rsidRPr="00A43228" w14:paraId="5A7BE05A" w14:textId="77777777" w:rsidTr="006E081A">
        <w:tc>
          <w:tcPr>
            <w:tcW w:w="1003" w:type="dxa"/>
            <w:shd w:val="clear" w:color="auto" w:fill="000000"/>
          </w:tcPr>
          <w:p w14:paraId="5B042A9D" w14:textId="77777777" w:rsidR="00CA658B" w:rsidRPr="00A43228" w:rsidRDefault="00CA658B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44" w:type="dxa"/>
            <w:shd w:val="clear" w:color="auto" w:fill="000000"/>
          </w:tcPr>
          <w:p w14:paraId="49E3C2CB" w14:textId="77777777" w:rsidR="00CA658B" w:rsidRPr="00A43228" w:rsidRDefault="00CA658B" w:rsidP="00A43228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42" w:type="dxa"/>
            <w:shd w:val="clear" w:color="auto" w:fill="000000"/>
          </w:tcPr>
          <w:p w14:paraId="41B4C5F4" w14:textId="77777777" w:rsidR="00CA658B" w:rsidRPr="00A43228" w:rsidRDefault="00CA658B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633" w:type="dxa"/>
            <w:shd w:val="clear" w:color="auto" w:fill="000000"/>
          </w:tcPr>
          <w:p w14:paraId="4F1B042C" w14:textId="77777777" w:rsidR="00CA658B" w:rsidRPr="00A43228" w:rsidRDefault="00CA658B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385A4B" w:rsidRPr="00A43228" w14:paraId="421A790C" w14:textId="77777777" w:rsidTr="006E081A">
        <w:tc>
          <w:tcPr>
            <w:tcW w:w="1003" w:type="dxa"/>
          </w:tcPr>
          <w:p w14:paraId="5D5ACAC3" w14:textId="77777777" w:rsidR="00385A4B" w:rsidRPr="00A43228" w:rsidRDefault="006E081A" w:rsidP="00C249A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Username</w:t>
            </w:r>
          </w:p>
        </w:tc>
        <w:tc>
          <w:tcPr>
            <w:tcW w:w="944" w:type="dxa"/>
          </w:tcPr>
          <w:p w14:paraId="7F219485" w14:textId="77777777" w:rsidR="00385A4B" w:rsidRPr="00A43228" w:rsidRDefault="00385A4B" w:rsidP="00C249A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942" w:type="dxa"/>
          </w:tcPr>
          <w:p w14:paraId="464BB1EB" w14:textId="77777777" w:rsidR="00385A4B" w:rsidRPr="00A43228" w:rsidRDefault="00385A4B" w:rsidP="00C249A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Y</w:t>
            </w:r>
          </w:p>
        </w:tc>
        <w:tc>
          <w:tcPr>
            <w:tcW w:w="5633" w:type="dxa"/>
          </w:tcPr>
          <w:p w14:paraId="60F56B19" w14:textId="77777777" w:rsidR="00385A4B" w:rsidRPr="00A43228" w:rsidRDefault="006E081A" w:rsidP="006E081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用户名</w:t>
            </w:r>
          </w:p>
        </w:tc>
      </w:tr>
      <w:tr w:rsidR="00642E5B" w:rsidRPr="00A43228" w14:paraId="4D75B5BA" w14:textId="77777777" w:rsidTr="006E081A">
        <w:tc>
          <w:tcPr>
            <w:tcW w:w="1003" w:type="dxa"/>
          </w:tcPr>
          <w:p w14:paraId="35ABC09C" w14:textId="77777777" w:rsidR="00642E5B" w:rsidRPr="00A43228" w:rsidRDefault="00642E5B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password</w:t>
            </w:r>
            <w:proofErr w:type="gramEnd"/>
          </w:p>
        </w:tc>
        <w:tc>
          <w:tcPr>
            <w:tcW w:w="944" w:type="dxa"/>
          </w:tcPr>
          <w:p w14:paraId="1908F99D" w14:textId="77777777" w:rsidR="00642E5B" w:rsidRPr="00A43228" w:rsidRDefault="00CA658B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942" w:type="dxa"/>
          </w:tcPr>
          <w:p w14:paraId="085CC6D1" w14:textId="77777777" w:rsidR="00642E5B" w:rsidRPr="00A43228" w:rsidRDefault="00CA658B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Y</w:t>
            </w:r>
          </w:p>
        </w:tc>
        <w:tc>
          <w:tcPr>
            <w:tcW w:w="5633" w:type="dxa"/>
          </w:tcPr>
          <w:p w14:paraId="6A43FE0A" w14:textId="77777777" w:rsidR="00642E5B" w:rsidRPr="00A43228" w:rsidRDefault="006E081A" w:rsidP="00F7756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</w:tr>
      <w:tr w:rsidR="000D1106" w:rsidRPr="00A43228" w14:paraId="45E2F168" w14:textId="77777777">
        <w:tc>
          <w:tcPr>
            <w:tcW w:w="8522" w:type="dxa"/>
            <w:gridSpan w:val="4"/>
            <w:shd w:val="clear" w:color="auto" w:fill="0D0D0D"/>
          </w:tcPr>
          <w:p w14:paraId="37C97038" w14:textId="77777777" w:rsidR="000D1106" w:rsidRPr="00A43228" w:rsidRDefault="000D1106" w:rsidP="008F706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返回</w:t>
            </w:r>
            <w:r w:rsidR="008F7068" w:rsidRPr="00A43228">
              <w:rPr>
                <w:rFonts w:ascii="微软雅黑" w:eastAsia="微软雅黑" w:hAnsi="微软雅黑" w:hint="eastAsia"/>
                <w:sz w:val="15"/>
                <w:szCs w:val="15"/>
              </w:rPr>
              <w:t>结果</w:t>
            </w:r>
          </w:p>
        </w:tc>
      </w:tr>
      <w:tr w:rsidR="006E081A" w:rsidRPr="00A43228" w14:paraId="546F1537" w14:textId="77777777" w:rsidTr="00062AD4">
        <w:trPr>
          <w:trHeight w:val="946"/>
        </w:trPr>
        <w:tc>
          <w:tcPr>
            <w:tcW w:w="8522" w:type="dxa"/>
            <w:gridSpan w:val="4"/>
          </w:tcPr>
          <w:p w14:paraId="21694829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Msg_Cy_User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{</w:t>
            </w:r>
          </w:p>
          <w:p w14:paraId="5F021E44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userid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= 1; //</w:t>
            </w:r>
            <w:r>
              <w:rPr>
                <w:rFonts w:ascii="Monaco" w:hAnsi="Monaco" w:cs="Monaco"/>
                <w:kern w:val="0"/>
                <w:sz w:val="22"/>
              </w:rPr>
              <w:t>用户</w:t>
            </w:r>
            <w:r>
              <w:rPr>
                <w:rFonts w:ascii="Monaco" w:hAnsi="Monaco" w:cs="Monaco"/>
                <w:kern w:val="0"/>
                <w:sz w:val="22"/>
              </w:rPr>
              <w:t>id</w:t>
            </w:r>
          </w:p>
          <w:p w14:paraId="6F4FFA94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name= 2; //</w:t>
            </w:r>
            <w:r>
              <w:rPr>
                <w:rFonts w:ascii="Monaco" w:hAnsi="Monaco" w:cs="Monaco"/>
                <w:kern w:val="0"/>
                <w:sz w:val="22"/>
              </w:rPr>
              <w:t>名称</w:t>
            </w:r>
          </w:p>
          <w:p w14:paraId="6A4D04D6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gender= 3; //</w:t>
            </w:r>
            <w:r>
              <w:rPr>
                <w:rFonts w:ascii="Monaco" w:hAnsi="Monaco" w:cs="Monaco"/>
                <w:kern w:val="0"/>
                <w:sz w:val="22"/>
              </w:rPr>
              <w:t>性别</w:t>
            </w:r>
          </w:p>
          <w:p w14:paraId="27BF765C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birthday= 4; //</w:t>
            </w:r>
            <w:r>
              <w:rPr>
                <w:rFonts w:ascii="Monaco" w:hAnsi="Monaco" w:cs="Monaco"/>
                <w:kern w:val="0"/>
                <w:sz w:val="22"/>
              </w:rPr>
              <w:t>生日</w:t>
            </w:r>
          </w:p>
          <w:p w14:paraId="772C817C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area= 5; //</w:t>
            </w:r>
            <w:r>
              <w:rPr>
                <w:rFonts w:ascii="Monaco" w:hAnsi="Monaco" w:cs="Monaco"/>
                <w:kern w:val="0"/>
                <w:sz w:val="22"/>
              </w:rPr>
              <w:t>地区</w:t>
            </w:r>
          </w:p>
          <w:p w14:paraId="017058A1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email= 6; //</w:t>
            </w:r>
            <w:r>
              <w:rPr>
                <w:rFonts w:ascii="Monaco" w:hAnsi="Monaco" w:cs="Monaco"/>
                <w:kern w:val="0"/>
                <w:sz w:val="22"/>
              </w:rPr>
              <w:t>邮件</w:t>
            </w:r>
          </w:p>
          <w:p w14:paraId="4E04BF3A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optional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qq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= 7; //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qq</w:t>
            </w:r>
            <w:proofErr w:type="spellEnd"/>
          </w:p>
          <w:p w14:paraId="2728EA64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bytes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usericonByte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= 8; //</w:t>
            </w:r>
            <w:r>
              <w:rPr>
                <w:rFonts w:ascii="Monaco" w:hAnsi="Monaco" w:cs="Monaco"/>
                <w:kern w:val="0"/>
                <w:sz w:val="22"/>
              </w:rPr>
              <w:t>头像二进制</w:t>
            </w:r>
          </w:p>
          <w:p w14:paraId="67B4C6DB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usericon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= 9; //</w:t>
            </w:r>
            <w:r>
              <w:rPr>
                <w:rFonts w:ascii="Monaco" w:hAnsi="Monaco" w:cs="Monaco"/>
                <w:kern w:val="0"/>
                <w:sz w:val="22"/>
              </w:rPr>
              <w:t>头像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url</w:t>
            </w:r>
            <w:proofErr w:type="spellEnd"/>
          </w:p>
          <w:p w14:paraId="1D3DB92B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verify = 10; //</w:t>
            </w:r>
            <w:r>
              <w:rPr>
                <w:rFonts w:ascii="Monaco" w:hAnsi="Monaco" w:cs="Monaco"/>
                <w:kern w:val="0"/>
                <w:sz w:val="22"/>
              </w:rPr>
              <w:t>校验码</w:t>
            </w:r>
          </w:p>
          <w:p w14:paraId="63F578E4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sinasign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=11; //</w:t>
            </w:r>
            <w:r>
              <w:rPr>
                <w:rFonts w:ascii="Monaco" w:hAnsi="Monaco" w:cs="Monaco"/>
                <w:kern w:val="0"/>
                <w:sz w:val="22"/>
              </w:rPr>
              <w:t>新浪微博绑定</w:t>
            </w:r>
          </w:p>
          <w:p w14:paraId="5B2BAD99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qqsign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=12;   //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qq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登陆绑定</w:t>
            </w:r>
          </w:p>
          <w:p w14:paraId="35AFC091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wxsign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=13;   //</w:t>
            </w:r>
            <w:r>
              <w:rPr>
                <w:rFonts w:ascii="Monaco" w:hAnsi="Monaco" w:cs="Monaco"/>
                <w:kern w:val="0"/>
                <w:sz w:val="22"/>
              </w:rPr>
              <w:t>微信微博绑定</w:t>
            </w:r>
          </w:p>
          <w:p w14:paraId="27A3DD57" w14:textId="327B496D" w:rsidR="006E081A" w:rsidRPr="00A43228" w:rsidRDefault="00AB3B0A" w:rsidP="00AB3B0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</w:tc>
      </w:tr>
    </w:tbl>
    <w:p w14:paraId="0EB4CFFF" w14:textId="67D624B2" w:rsidR="00DE18BF" w:rsidRPr="00CD495F" w:rsidRDefault="00AB3B0A" w:rsidP="00B449C7">
      <w:pPr>
        <w:pStyle w:val="3"/>
        <w:rPr>
          <w:rFonts w:ascii="微软雅黑" w:eastAsia="微软雅黑" w:hAnsi="微软雅黑"/>
          <w:sz w:val="18"/>
          <w:szCs w:val="18"/>
        </w:rPr>
      </w:pPr>
      <w:bookmarkStart w:id="6" w:name="_Toc236116086"/>
      <w:r>
        <w:rPr>
          <w:rFonts w:ascii="微软雅黑" w:eastAsia="微软雅黑" w:hAnsi="微软雅黑"/>
          <w:sz w:val="18"/>
          <w:szCs w:val="18"/>
        </w:rPr>
        <w:t>2</w:t>
      </w:r>
      <w:r w:rsidR="00BA4607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062AD4">
        <w:rPr>
          <w:rFonts w:ascii="微软雅黑" w:eastAsia="微软雅黑" w:hAnsi="微软雅黑" w:hint="eastAsia"/>
          <w:sz w:val="18"/>
          <w:szCs w:val="18"/>
        </w:rPr>
        <w:t>注册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9"/>
        <w:gridCol w:w="931"/>
        <w:gridCol w:w="917"/>
        <w:gridCol w:w="5415"/>
      </w:tblGrid>
      <w:tr w:rsidR="00E764CA" w:rsidRPr="00A43228" w14:paraId="03A5C3C4" w14:textId="77777777">
        <w:tc>
          <w:tcPr>
            <w:tcW w:w="8522" w:type="dxa"/>
            <w:gridSpan w:val="4"/>
            <w:tcBorders>
              <w:bottom w:val="single" w:sz="4" w:space="0" w:color="000000"/>
            </w:tcBorders>
            <w:shd w:val="clear" w:color="auto" w:fill="1D1B11"/>
          </w:tcPr>
          <w:p w14:paraId="499C1385" w14:textId="77777777" w:rsidR="00E764CA" w:rsidRPr="00A43228" w:rsidRDefault="00E764CA" w:rsidP="00E764CA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E764CA" w:rsidRPr="00A43228" w14:paraId="71B75B36" w14:textId="77777777">
        <w:tc>
          <w:tcPr>
            <w:tcW w:w="8522" w:type="dxa"/>
            <w:gridSpan w:val="4"/>
            <w:shd w:val="clear" w:color="auto" w:fill="808080"/>
          </w:tcPr>
          <w:p w14:paraId="0953DFA4" w14:textId="77777777" w:rsidR="00E764CA" w:rsidRPr="00A43228" w:rsidRDefault="008E5BF2" w:rsidP="00FE2EE5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E764CA" w:rsidRPr="00A43228" w14:paraId="1BD8C0E8" w14:textId="77777777">
        <w:tc>
          <w:tcPr>
            <w:tcW w:w="8522" w:type="dxa"/>
            <w:gridSpan w:val="4"/>
            <w:tcBorders>
              <w:bottom w:val="single" w:sz="4" w:space="0" w:color="000000"/>
            </w:tcBorders>
          </w:tcPr>
          <w:p w14:paraId="22330F25" w14:textId="06C08439" w:rsidR="00E764CA" w:rsidRPr="00A43228" w:rsidRDefault="000A3DA8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color w:val="252525"/>
                <w:kern w:val="0"/>
                <w:sz w:val="24"/>
                <w:szCs w:val="24"/>
              </w:rPr>
              <w:t>FW</w:t>
            </w:r>
            <w:r w:rsidR="006A1892">
              <w:rPr>
                <w:rFonts w:ascii="Arial" w:hAnsi="Arial" w:cs="Arial" w:hint="eastAsia"/>
                <w:color w:val="252525"/>
                <w:kern w:val="0"/>
                <w:sz w:val="24"/>
                <w:szCs w:val="24"/>
              </w:rPr>
              <w:t>R</w:t>
            </w:r>
            <w:r w:rsidR="00062AD4">
              <w:rPr>
                <w:rFonts w:ascii="Arial" w:hAnsi="Arial" w:cs="Arial"/>
                <w:color w:val="252525"/>
                <w:kern w:val="0"/>
                <w:sz w:val="24"/>
                <w:szCs w:val="24"/>
              </w:rPr>
              <w:t>egister</w:t>
            </w:r>
            <w:proofErr w:type="spellEnd"/>
          </w:p>
        </w:tc>
      </w:tr>
      <w:tr w:rsidR="00D824AF" w:rsidRPr="00A43228" w14:paraId="703F84D9" w14:textId="77777777">
        <w:tc>
          <w:tcPr>
            <w:tcW w:w="1259" w:type="dxa"/>
            <w:shd w:val="clear" w:color="auto" w:fill="000000"/>
          </w:tcPr>
          <w:p w14:paraId="656D3C2D" w14:textId="77777777" w:rsidR="00D824AF" w:rsidRPr="00A43228" w:rsidRDefault="00D824AF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参数名称</w:t>
            </w:r>
          </w:p>
        </w:tc>
        <w:tc>
          <w:tcPr>
            <w:tcW w:w="931" w:type="dxa"/>
            <w:shd w:val="clear" w:color="auto" w:fill="000000"/>
          </w:tcPr>
          <w:p w14:paraId="2AAA7785" w14:textId="77777777" w:rsidR="00D824AF" w:rsidRPr="00A43228" w:rsidRDefault="00D824AF" w:rsidP="00A43228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17" w:type="dxa"/>
            <w:shd w:val="clear" w:color="auto" w:fill="000000"/>
          </w:tcPr>
          <w:p w14:paraId="68B7F5BE" w14:textId="77777777" w:rsidR="00D824AF" w:rsidRPr="00A43228" w:rsidRDefault="00D824AF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415" w:type="dxa"/>
            <w:shd w:val="clear" w:color="auto" w:fill="000000"/>
          </w:tcPr>
          <w:p w14:paraId="745B5E59" w14:textId="77777777" w:rsidR="00D824AF" w:rsidRPr="00A43228" w:rsidRDefault="00D824AF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2A4F67" w:rsidRPr="00A43228" w14:paraId="4A99DD78" w14:textId="77777777">
        <w:tc>
          <w:tcPr>
            <w:tcW w:w="1259" w:type="dxa"/>
          </w:tcPr>
          <w:p w14:paraId="4FD8773C" w14:textId="77777777" w:rsidR="002A4F67" w:rsidRPr="00274C1A" w:rsidRDefault="00062AD4" w:rsidP="00FE2EE5">
            <w:pP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U</w:t>
            </w:r>
            <w:r>
              <w:rPr>
                <w:rFonts w:ascii="Arial" w:hAnsi="Arial" w:cs="Arial" w:hint="eastAsia"/>
                <w:color w:val="000000"/>
                <w:kern w:val="0"/>
                <w:sz w:val="15"/>
                <w:szCs w:val="15"/>
              </w:rPr>
              <w:t>sername</w:t>
            </w:r>
          </w:p>
        </w:tc>
        <w:tc>
          <w:tcPr>
            <w:tcW w:w="931" w:type="dxa"/>
          </w:tcPr>
          <w:p w14:paraId="3E63231F" w14:textId="77777777" w:rsidR="002A4F67" w:rsidRPr="00A43228" w:rsidRDefault="002A4F67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917" w:type="dxa"/>
          </w:tcPr>
          <w:p w14:paraId="7C472C6E" w14:textId="77777777" w:rsidR="002A4F67" w:rsidRPr="00A43228" w:rsidRDefault="002A4F67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Y</w:t>
            </w:r>
          </w:p>
        </w:tc>
        <w:tc>
          <w:tcPr>
            <w:tcW w:w="5415" w:type="dxa"/>
          </w:tcPr>
          <w:p w14:paraId="518085CD" w14:textId="77777777" w:rsidR="002A4F67" w:rsidRDefault="00062AD4" w:rsidP="00062AD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用户名</w:t>
            </w:r>
          </w:p>
        </w:tc>
      </w:tr>
      <w:tr w:rsidR="00AA1405" w:rsidRPr="00A43228" w14:paraId="31F9C35E" w14:textId="77777777">
        <w:tc>
          <w:tcPr>
            <w:tcW w:w="1259" w:type="dxa"/>
          </w:tcPr>
          <w:p w14:paraId="0BD20FD3" w14:textId="77777777" w:rsidR="00AA1405" w:rsidRPr="00274C1A" w:rsidRDefault="00062AD4" w:rsidP="00FE2EE5">
            <w:pP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ascii="Arial" w:hAnsi="Arial" w:cs="Arial" w:hint="eastAsia"/>
                <w:color w:val="000000"/>
                <w:kern w:val="0"/>
                <w:sz w:val="15"/>
                <w:szCs w:val="15"/>
              </w:rPr>
              <w:t>assword</w:t>
            </w:r>
          </w:p>
        </w:tc>
        <w:tc>
          <w:tcPr>
            <w:tcW w:w="931" w:type="dxa"/>
          </w:tcPr>
          <w:p w14:paraId="14B5D338" w14:textId="77777777" w:rsidR="00AA1405" w:rsidRPr="00A43228" w:rsidRDefault="00AA1405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String </w:t>
            </w:r>
          </w:p>
        </w:tc>
        <w:tc>
          <w:tcPr>
            <w:tcW w:w="917" w:type="dxa"/>
          </w:tcPr>
          <w:p w14:paraId="1E74BC59" w14:textId="77777777" w:rsidR="00AA1405" w:rsidRPr="00A43228" w:rsidRDefault="00AA1405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Y</w:t>
            </w:r>
          </w:p>
        </w:tc>
        <w:tc>
          <w:tcPr>
            <w:tcW w:w="5415" w:type="dxa"/>
          </w:tcPr>
          <w:p w14:paraId="7F6A743A" w14:textId="77777777" w:rsidR="00AA1405" w:rsidRDefault="00062AD4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</w:tr>
      <w:tr w:rsidR="00D824AF" w:rsidRPr="00A43228" w14:paraId="142D1E15" w14:textId="77777777">
        <w:tc>
          <w:tcPr>
            <w:tcW w:w="1259" w:type="dxa"/>
          </w:tcPr>
          <w:p w14:paraId="3780572B" w14:textId="77777777" w:rsidR="00D824AF" w:rsidRPr="00A43228" w:rsidRDefault="00062AD4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M</w:t>
            </w:r>
            <w:r>
              <w:rPr>
                <w:rFonts w:ascii="Arial" w:hAnsi="Arial" w:cs="Arial" w:hint="eastAsia"/>
                <w:color w:val="000000"/>
                <w:kern w:val="0"/>
                <w:sz w:val="15"/>
                <w:szCs w:val="15"/>
              </w:rPr>
              <w:t>ail</w:t>
            </w:r>
          </w:p>
        </w:tc>
        <w:tc>
          <w:tcPr>
            <w:tcW w:w="931" w:type="dxa"/>
          </w:tcPr>
          <w:p w14:paraId="519CD587" w14:textId="77777777" w:rsidR="00D824AF" w:rsidRPr="00A43228" w:rsidRDefault="00D824AF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917" w:type="dxa"/>
          </w:tcPr>
          <w:p w14:paraId="08B86BC5" w14:textId="77777777" w:rsidR="00D824AF" w:rsidRPr="00A43228" w:rsidRDefault="00D824AF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Y</w:t>
            </w:r>
          </w:p>
        </w:tc>
        <w:tc>
          <w:tcPr>
            <w:tcW w:w="5415" w:type="dxa"/>
          </w:tcPr>
          <w:p w14:paraId="260B223C" w14:textId="77777777" w:rsidR="00D824AF" w:rsidRPr="00A43228" w:rsidRDefault="00062AD4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邮箱</w:t>
            </w:r>
          </w:p>
        </w:tc>
      </w:tr>
      <w:tr w:rsidR="000D1106" w:rsidRPr="00A43228" w14:paraId="54C8E764" w14:textId="77777777">
        <w:tc>
          <w:tcPr>
            <w:tcW w:w="8522" w:type="dxa"/>
            <w:gridSpan w:val="4"/>
            <w:shd w:val="clear" w:color="auto" w:fill="0D0D0D"/>
          </w:tcPr>
          <w:p w14:paraId="21E7CDA5" w14:textId="77777777" w:rsidR="000D1106" w:rsidRPr="00A43228" w:rsidRDefault="000D1106" w:rsidP="008F706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返回</w:t>
            </w:r>
            <w:r w:rsidR="008F7068" w:rsidRPr="00A43228">
              <w:rPr>
                <w:rFonts w:ascii="微软雅黑" w:eastAsia="微软雅黑" w:hAnsi="微软雅黑" w:hint="eastAsia"/>
                <w:sz w:val="15"/>
                <w:szCs w:val="15"/>
              </w:rPr>
              <w:t>结果</w:t>
            </w:r>
          </w:p>
        </w:tc>
      </w:tr>
      <w:tr w:rsidR="000D1106" w:rsidRPr="00A43228" w14:paraId="5CD8D2AA" w14:textId="77777777">
        <w:tc>
          <w:tcPr>
            <w:tcW w:w="8522" w:type="dxa"/>
            <w:gridSpan w:val="4"/>
          </w:tcPr>
          <w:p w14:paraId="5F0694F5" w14:textId="3C01A65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Msg_Cy_User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{</w:t>
            </w:r>
          </w:p>
          <w:p w14:paraId="1A8D69D3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userid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= 1; //</w:t>
            </w:r>
            <w:r>
              <w:rPr>
                <w:rFonts w:ascii="Monaco" w:hAnsi="Monaco" w:cs="Monaco"/>
                <w:kern w:val="0"/>
                <w:sz w:val="22"/>
              </w:rPr>
              <w:t>用户</w:t>
            </w:r>
            <w:r>
              <w:rPr>
                <w:rFonts w:ascii="Monaco" w:hAnsi="Monaco" w:cs="Monaco"/>
                <w:kern w:val="0"/>
                <w:sz w:val="22"/>
              </w:rPr>
              <w:t>id</w:t>
            </w:r>
          </w:p>
          <w:p w14:paraId="3E218FEE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name= 2; //</w:t>
            </w:r>
            <w:r>
              <w:rPr>
                <w:rFonts w:ascii="Monaco" w:hAnsi="Monaco" w:cs="Monaco"/>
                <w:kern w:val="0"/>
                <w:sz w:val="22"/>
              </w:rPr>
              <w:t>名称</w:t>
            </w:r>
          </w:p>
          <w:p w14:paraId="289B73DB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gender= 3; //</w:t>
            </w:r>
            <w:r>
              <w:rPr>
                <w:rFonts w:ascii="Monaco" w:hAnsi="Monaco" w:cs="Monaco"/>
                <w:kern w:val="0"/>
                <w:sz w:val="22"/>
              </w:rPr>
              <w:t>性别</w:t>
            </w:r>
          </w:p>
          <w:p w14:paraId="6EB85C97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birthday= 4; //</w:t>
            </w:r>
            <w:r>
              <w:rPr>
                <w:rFonts w:ascii="Monaco" w:hAnsi="Monaco" w:cs="Monaco"/>
                <w:kern w:val="0"/>
                <w:sz w:val="22"/>
              </w:rPr>
              <w:t>生日</w:t>
            </w:r>
          </w:p>
          <w:p w14:paraId="31C50A5D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area= 5; //</w:t>
            </w:r>
            <w:r>
              <w:rPr>
                <w:rFonts w:ascii="Monaco" w:hAnsi="Monaco" w:cs="Monaco"/>
                <w:kern w:val="0"/>
                <w:sz w:val="22"/>
              </w:rPr>
              <w:t>地区</w:t>
            </w:r>
          </w:p>
          <w:p w14:paraId="6F2B4ED9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email= 6; //</w:t>
            </w:r>
            <w:r>
              <w:rPr>
                <w:rFonts w:ascii="Monaco" w:hAnsi="Monaco" w:cs="Monaco"/>
                <w:kern w:val="0"/>
                <w:sz w:val="22"/>
              </w:rPr>
              <w:t>邮件</w:t>
            </w:r>
          </w:p>
          <w:p w14:paraId="6B7CDC75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optional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qq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= 7; //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qq</w:t>
            </w:r>
            <w:proofErr w:type="spellEnd"/>
          </w:p>
          <w:p w14:paraId="302257A3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bytes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usericonByte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= 8; //</w:t>
            </w:r>
            <w:r>
              <w:rPr>
                <w:rFonts w:ascii="Monaco" w:hAnsi="Monaco" w:cs="Monaco"/>
                <w:kern w:val="0"/>
                <w:sz w:val="22"/>
              </w:rPr>
              <w:t>头像二进制</w:t>
            </w:r>
          </w:p>
          <w:p w14:paraId="3088C7AE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usericon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= 9; //</w:t>
            </w:r>
            <w:r>
              <w:rPr>
                <w:rFonts w:ascii="Monaco" w:hAnsi="Monaco" w:cs="Monaco"/>
                <w:kern w:val="0"/>
                <w:sz w:val="22"/>
              </w:rPr>
              <w:t>头像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url</w:t>
            </w:r>
            <w:proofErr w:type="spellEnd"/>
          </w:p>
          <w:p w14:paraId="0A613249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verify = 10; //</w:t>
            </w:r>
            <w:r>
              <w:rPr>
                <w:rFonts w:ascii="Monaco" w:hAnsi="Monaco" w:cs="Monaco"/>
                <w:kern w:val="0"/>
                <w:sz w:val="22"/>
              </w:rPr>
              <w:t>校验码</w:t>
            </w:r>
          </w:p>
          <w:p w14:paraId="4DD2C65A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sinasign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=11; //</w:t>
            </w:r>
            <w:r>
              <w:rPr>
                <w:rFonts w:ascii="Monaco" w:hAnsi="Monaco" w:cs="Monaco"/>
                <w:kern w:val="0"/>
                <w:sz w:val="22"/>
              </w:rPr>
              <w:t>新浪微博绑定</w:t>
            </w:r>
          </w:p>
          <w:p w14:paraId="2A104E80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qqsign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=12;   //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qq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登陆绑定</w:t>
            </w:r>
          </w:p>
          <w:p w14:paraId="4EA05C3E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wxsign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=13;   //</w:t>
            </w:r>
            <w:r>
              <w:rPr>
                <w:rFonts w:ascii="Monaco" w:hAnsi="Monaco" w:cs="Monaco"/>
                <w:kern w:val="0"/>
                <w:sz w:val="22"/>
              </w:rPr>
              <w:t>微信微博绑定</w:t>
            </w:r>
          </w:p>
          <w:p w14:paraId="188C63AE" w14:textId="78FF84E5" w:rsidR="000D1106" w:rsidRPr="00A43228" w:rsidRDefault="00AB3B0A" w:rsidP="00AB3B0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</w:tc>
      </w:tr>
    </w:tbl>
    <w:p w14:paraId="0CEC2C08" w14:textId="77777777" w:rsidR="001075FE" w:rsidRDefault="001075FE" w:rsidP="0025307F">
      <w:pPr>
        <w:rPr>
          <w:rFonts w:ascii="微软雅黑" w:eastAsia="微软雅黑" w:hAnsi="微软雅黑"/>
        </w:rPr>
      </w:pPr>
    </w:p>
    <w:p w14:paraId="5B61ED2C" w14:textId="69F27EF2" w:rsidR="005B7C64" w:rsidRPr="009339E5" w:rsidRDefault="00AB3B0A" w:rsidP="007661F8">
      <w:pPr>
        <w:pStyle w:val="3"/>
        <w:numPr>
          <w:ilvl w:val="0"/>
          <w:numId w:val="12"/>
        </w:numPr>
        <w:rPr>
          <w:rFonts w:ascii="微软雅黑" w:eastAsia="微软雅黑" w:hAnsi="微软雅黑"/>
          <w:sz w:val="18"/>
          <w:szCs w:val="18"/>
        </w:rPr>
      </w:pPr>
      <w:bookmarkStart w:id="7" w:name="_Toc236116087"/>
      <w:r>
        <w:rPr>
          <w:rFonts w:ascii="微软雅黑" w:eastAsia="微软雅黑" w:hAnsi="微软雅黑" w:hint="eastAsia"/>
          <w:sz w:val="18"/>
          <w:szCs w:val="18"/>
        </w:rPr>
        <w:t>获取首页分类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0"/>
        <w:gridCol w:w="941"/>
        <w:gridCol w:w="909"/>
        <w:gridCol w:w="5362"/>
      </w:tblGrid>
      <w:tr w:rsidR="005B7C64" w:rsidRPr="00A43228" w14:paraId="328B3613" w14:textId="77777777">
        <w:tc>
          <w:tcPr>
            <w:tcW w:w="8522" w:type="dxa"/>
            <w:gridSpan w:val="4"/>
            <w:tcBorders>
              <w:bottom w:val="single" w:sz="4" w:space="0" w:color="000000"/>
            </w:tcBorders>
            <w:shd w:val="clear" w:color="auto" w:fill="1D1B11"/>
          </w:tcPr>
          <w:p w14:paraId="56D488A6" w14:textId="77777777" w:rsidR="005B7C64" w:rsidRPr="00A43228" w:rsidRDefault="000A2150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获取软件详细信息</w:t>
            </w:r>
            <w:r w:rsidR="002A4896">
              <w:rPr>
                <w:rFonts w:ascii="微软雅黑" w:eastAsia="微软雅黑" w:hAnsi="微软雅黑" w:hint="eastAsia"/>
                <w:sz w:val="15"/>
                <w:szCs w:val="15"/>
              </w:rPr>
              <w:t>(接口完成)</w:t>
            </w:r>
          </w:p>
        </w:tc>
      </w:tr>
      <w:tr w:rsidR="005B7C64" w:rsidRPr="00A43228" w14:paraId="050CB3D8" w14:textId="77777777">
        <w:tc>
          <w:tcPr>
            <w:tcW w:w="8522" w:type="dxa"/>
            <w:gridSpan w:val="4"/>
            <w:shd w:val="clear" w:color="auto" w:fill="808080"/>
          </w:tcPr>
          <w:p w14:paraId="21A654B7" w14:textId="77777777" w:rsidR="005B7C64" w:rsidRPr="00A43228" w:rsidRDefault="005B7C64" w:rsidP="00FE2EE5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</w:t>
            </w:r>
            <w:r w:rsidR="008E5BF2"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代码</w:t>
            </w:r>
          </w:p>
        </w:tc>
      </w:tr>
      <w:tr w:rsidR="005B7C64" w:rsidRPr="00A43228" w14:paraId="10E7DA10" w14:textId="77777777">
        <w:tc>
          <w:tcPr>
            <w:tcW w:w="8522" w:type="dxa"/>
            <w:gridSpan w:val="4"/>
            <w:tcBorders>
              <w:bottom w:val="single" w:sz="4" w:space="0" w:color="000000"/>
            </w:tcBorders>
          </w:tcPr>
          <w:p w14:paraId="535C2442" w14:textId="2AA80EE8" w:rsidR="005B7C64" w:rsidRPr="00A43228" w:rsidRDefault="00AB3B0A" w:rsidP="00FE2EE5">
            <w:pPr>
              <w:rPr>
                <w:rFonts w:ascii="微软雅黑" w:eastAsia="微软雅黑" w:hAnsi="微软雅黑" w:hint="eastAsia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CYDefaultSort</w:t>
            </w:r>
            <w:proofErr w:type="spellEnd"/>
          </w:p>
        </w:tc>
      </w:tr>
      <w:tr w:rsidR="00E17551" w:rsidRPr="00A43228" w14:paraId="0B0D6F48" w14:textId="77777777" w:rsidTr="005F3758">
        <w:tc>
          <w:tcPr>
            <w:tcW w:w="1310" w:type="dxa"/>
            <w:shd w:val="clear" w:color="auto" w:fill="000000"/>
          </w:tcPr>
          <w:p w14:paraId="29A54260" w14:textId="77777777" w:rsidR="00E17551" w:rsidRPr="00A43228" w:rsidRDefault="00E17551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41" w:type="dxa"/>
            <w:shd w:val="clear" w:color="auto" w:fill="000000"/>
          </w:tcPr>
          <w:p w14:paraId="43F016F2" w14:textId="77777777" w:rsidR="00E17551" w:rsidRPr="00A43228" w:rsidRDefault="00E17551" w:rsidP="00A43228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09" w:type="dxa"/>
            <w:shd w:val="clear" w:color="auto" w:fill="000000"/>
          </w:tcPr>
          <w:p w14:paraId="6CAD12FC" w14:textId="77777777" w:rsidR="00E17551" w:rsidRPr="00A43228" w:rsidRDefault="00E17551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362" w:type="dxa"/>
            <w:shd w:val="clear" w:color="auto" w:fill="000000"/>
          </w:tcPr>
          <w:p w14:paraId="46BE3BEB" w14:textId="77777777" w:rsidR="00E17551" w:rsidRPr="00A43228" w:rsidRDefault="00E17551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5B7C64" w:rsidRPr="00A43228" w14:paraId="5BD109F4" w14:textId="77777777">
        <w:tc>
          <w:tcPr>
            <w:tcW w:w="8522" w:type="dxa"/>
            <w:gridSpan w:val="4"/>
            <w:shd w:val="clear" w:color="auto" w:fill="000000"/>
          </w:tcPr>
          <w:p w14:paraId="0B0BB951" w14:textId="77777777" w:rsidR="005B7C64" w:rsidRPr="00A43228" w:rsidRDefault="005B7C64" w:rsidP="00FE2EE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5B7C64" w:rsidRPr="00A43228" w14:paraId="622F2B40" w14:textId="77777777">
        <w:tc>
          <w:tcPr>
            <w:tcW w:w="8522" w:type="dxa"/>
            <w:gridSpan w:val="4"/>
          </w:tcPr>
          <w:p w14:paraId="47F0C173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Msg_Cy_Sorts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7A3A2221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repeated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Msg_Cy_Sort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sort = 1; //</w:t>
            </w:r>
            <w:r>
              <w:rPr>
                <w:rFonts w:ascii="Monaco" w:hAnsi="Monaco" w:cs="Monaco"/>
                <w:kern w:val="0"/>
                <w:sz w:val="22"/>
              </w:rPr>
              <w:t>分类列表</w:t>
            </w:r>
          </w:p>
          <w:p w14:paraId="233C4586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  <w:p w14:paraId="5A43F122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14:paraId="7B867BD1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Msg_Cy_Sort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7148F24A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required string id= 1; //</w:t>
            </w:r>
            <w:r>
              <w:rPr>
                <w:rFonts w:ascii="Monaco" w:hAnsi="Monaco" w:cs="Monaco"/>
                <w:kern w:val="0"/>
                <w:sz w:val="22"/>
              </w:rPr>
              <w:t>分类</w:t>
            </w:r>
            <w:r>
              <w:rPr>
                <w:rFonts w:ascii="Monaco" w:hAnsi="Monaco" w:cs="Monaco"/>
                <w:kern w:val="0"/>
                <w:sz w:val="22"/>
              </w:rPr>
              <w:t>id</w:t>
            </w:r>
          </w:p>
          <w:p w14:paraId="1683FA58" w14:textId="20AAA460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int32 type = 2 [default=0]; //</w:t>
            </w:r>
            <w:r>
              <w:rPr>
                <w:rFonts w:ascii="Monaco" w:hAnsi="Monaco" w:cs="Monaco"/>
                <w:kern w:val="0"/>
                <w:sz w:val="22"/>
              </w:rPr>
              <w:t>类型</w:t>
            </w:r>
            <w:r>
              <w:rPr>
                <w:rFonts w:ascii="Monaco" w:hAnsi="Monaco" w:cs="Monaco"/>
                <w:kern w:val="0"/>
                <w:sz w:val="22"/>
              </w:rPr>
              <w:t xml:space="preserve"> 0 </w:t>
            </w:r>
            <w:r>
              <w:rPr>
                <w:rFonts w:ascii="Monaco" w:hAnsi="Monaco" w:cs="Monaco" w:hint="eastAsia"/>
                <w:kern w:val="0"/>
                <w:sz w:val="22"/>
              </w:rPr>
              <w:t>有子分类</w:t>
            </w:r>
            <w:r>
              <w:rPr>
                <w:rFonts w:ascii="Monaco" w:hAnsi="Monaco" w:cs="Monaco" w:hint="eastAsia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>1</w:t>
            </w:r>
            <w:r>
              <w:rPr>
                <w:rFonts w:ascii="Monaco" w:hAnsi="Monaco" w:cs="Monaco" w:hint="eastAsia"/>
                <w:kern w:val="0"/>
                <w:sz w:val="22"/>
              </w:rPr>
              <w:t>无</w:t>
            </w:r>
            <w:r>
              <w:rPr>
                <w:rFonts w:ascii="Monaco" w:hAnsi="Monaco" w:cs="Monaco"/>
                <w:kern w:val="0"/>
                <w:sz w:val="22"/>
              </w:rPr>
              <w:t>子分类</w:t>
            </w:r>
          </w:p>
          <w:p w14:paraId="6027C660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required string name = 3; //</w:t>
            </w:r>
            <w:r>
              <w:rPr>
                <w:rFonts w:ascii="Monaco" w:hAnsi="Monaco" w:cs="Monaco"/>
                <w:kern w:val="0"/>
                <w:sz w:val="22"/>
              </w:rPr>
              <w:t>分类名称</w:t>
            </w:r>
          </w:p>
          <w:p w14:paraId="70F24ADB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icon = 4; // </w:t>
            </w:r>
            <w:r>
              <w:rPr>
                <w:rFonts w:ascii="Monaco" w:hAnsi="Monaco" w:cs="Monaco"/>
                <w:kern w:val="0"/>
                <w:sz w:val="22"/>
              </w:rPr>
              <w:t>分类图标</w:t>
            </w: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</w:p>
          <w:p w14:paraId="1A2EA8AD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childid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=5; //</w:t>
            </w:r>
            <w:r>
              <w:rPr>
                <w:rFonts w:ascii="Monaco" w:hAnsi="Monaco" w:cs="Monaco"/>
                <w:kern w:val="0"/>
                <w:sz w:val="22"/>
              </w:rPr>
              <w:t>子分类</w:t>
            </w:r>
            <w:r>
              <w:rPr>
                <w:rFonts w:ascii="Monaco" w:hAnsi="Monaco" w:cs="Monaco"/>
                <w:kern w:val="0"/>
                <w:sz w:val="22"/>
              </w:rPr>
              <w:t>id</w:t>
            </w:r>
          </w:p>
          <w:p w14:paraId="0B09A4BB" w14:textId="77777777" w:rsidR="00AB3B0A" w:rsidRDefault="00AB3B0A" w:rsidP="00AB3B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repeated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Msg_Cy_Sort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children =6;//</w:t>
            </w:r>
            <w:r>
              <w:rPr>
                <w:rFonts w:ascii="Monaco" w:hAnsi="Monaco" w:cs="Monaco"/>
                <w:kern w:val="0"/>
                <w:sz w:val="22"/>
              </w:rPr>
              <w:t>子分类</w:t>
            </w:r>
            <w:r>
              <w:rPr>
                <w:rFonts w:ascii="Monaco" w:hAnsi="Monaco" w:cs="Monaco"/>
                <w:kern w:val="0"/>
                <w:sz w:val="22"/>
              </w:rPr>
              <w:t xml:space="preserve">  (</w:t>
            </w:r>
            <w:r>
              <w:rPr>
                <w:rFonts w:ascii="Monaco" w:hAnsi="Monaco" w:cs="Monaco"/>
                <w:kern w:val="0"/>
                <w:sz w:val="22"/>
              </w:rPr>
              <w:t>扩展使用</w:t>
            </w:r>
            <w:r>
              <w:rPr>
                <w:rFonts w:ascii="Monaco" w:hAnsi="Monaco" w:cs="Monaco"/>
                <w:kern w:val="0"/>
                <w:sz w:val="22"/>
              </w:rPr>
              <w:t xml:space="preserve">) </w:t>
            </w:r>
          </w:p>
          <w:p w14:paraId="6F7B245E" w14:textId="0C015009" w:rsidR="00CF4B98" w:rsidRPr="0057764A" w:rsidRDefault="00AB3B0A" w:rsidP="00AB3B0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</w:tc>
      </w:tr>
    </w:tbl>
    <w:p w14:paraId="469B0EE4" w14:textId="77777777" w:rsidR="008F23C0" w:rsidRDefault="008F23C0" w:rsidP="00E17551"/>
    <w:p w14:paraId="45971619" w14:textId="5CCD802A" w:rsidR="00200C92" w:rsidRPr="009339E5" w:rsidRDefault="00AB3B0A" w:rsidP="00200C92">
      <w:pPr>
        <w:pStyle w:val="3"/>
        <w:numPr>
          <w:ilvl w:val="0"/>
          <w:numId w:val="12"/>
        </w:numPr>
        <w:rPr>
          <w:rFonts w:ascii="微软雅黑" w:eastAsia="微软雅黑" w:hAnsi="微软雅黑"/>
          <w:sz w:val="18"/>
          <w:szCs w:val="18"/>
        </w:rPr>
      </w:pPr>
      <w:bookmarkStart w:id="8" w:name="_Toc236116088"/>
      <w:r>
        <w:rPr>
          <w:rFonts w:ascii="微软雅黑" w:eastAsia="微软雅黑" w:hAnsi="微软雅黑" w:hint="eastAsia"/>
          <w:sz w:val="18"/>
          <w:szCs w:val="18"/>
        </w:rPr>
        <w:lastRenderedPageBreak/>
        <w:t>随手拍</w:t>
      </w:r>
      <w:r w:rsidR="004B2F02">
        <w:rPr>
          <w:rFonts w:ascii="微软雅黑" w:eastAsia="微软雅黑" w:hAnsi="微软雅黑" w:hint="eastAsia"/>
          <w:sz w:val="18"/>
          <w:szCs w:val="18"/>
        </w:rPr>
        <w:t>列表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0"/>
        <w:gridCol w:w="930"/>
        <w:gridCol w:w="892"/>
        <w:gridCol w:w="77"/>
        <w:gridCol w:w="5133"/>
      </w:tblGrid>
      <w:tr w:rsidR="00200C92" w:rsidRPr="00A43228" w14:paraId="7DF680CD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  <w:shd w:val="clear" w:color="auto" w:fill="1D1B11"/>
          </w:tcPr>
          <w:p w14:paraId="50378BAE" w14:textId="77777777" w:rsidR="00200C92" w:rsidRPr="00A43228" w:rsidRDefault="000A2150" w:rsidP="00C249A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推荐自由定制软件包</w:t>
            </w:r>
            <w:r w:rsidR="00A42D40">
              <w:rPr>
                <w:rFonts w:ascii="微软雅黑" w:eastAsia="微软雅黑" w:hAnsi="微软雅黑" w:hint="eastAsia"/>
                <w:sz w:val="15"/>
                <w:szCs w:val="15"/>
              </w:rPr>
              <w:t>（完成）</w:t>
            </w:r>
          </w:p>
        </w:tc>
      </w:tr>
      <w:tr w:rsidR="00200C92" w:rsidRPr="00A43228" w14:paraId="5AF88FDE" w14:textId="77777777">
        <w:tc>
          <w:tcPr>
            <w:tcW w:w="8522" w:type="dxa"/>
            <w:gridSpan w:val="5"/>
            <w:shd w:val="clear" w:color="auto" w:fill="808080"/>
          </w:tcPr>
          <w:p w14:paraId="74B83C91" w14:textId="77777777" w:rsidR="00200C92" w:rsidRPr="00A43228" w:rsidRDefault="00200C92" w:rsidP="00C249AB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200C92" w:rsidRPr="00A43228" w14:paraId="766E1348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</w:tcPr>
          <w:p w14:paraId="0CB427F8" w14:textId="0DC2E15C" w:rsidR="00200C92" w:rsidRPr="00A43228" w:rsidRDefault="00AB3B0A" w:rsidP="009F7122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CY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Photo</w:t>
            </w:r>
            <w:r w:rsidR="004B2F02">
              <w:rPr>
                <w:rFonts w:ascii="微软雅黑" w:eastAsia="微软雅黑" w:hAnsi="微软雅黑"/>
                <w:sz w:val="13"/>
                <w:szCs w:val="13"/>
              </w:rPr>
              <w:t>List</w:t>
            </w:r>
            <w:proofErr w:type="spellEnd"/>
          </w:p>
        </w:tc>
      </w:tr>
      <w:tr w:rsidR="00200C92" w:rsidRPr="00A43228" w14:paraId="177335E3" w14:textId="77777777" w:rsidTr="009F7122">
        <w:tc>
          <w:tcPr>
            <w:tcW w:w="1490" w:type="dxa"/>
            <w:shd w:val="clear" w:color="auto" w:fill="000000"/>
          </w:tcPr>
          <w:p w14:paraId="77E6A837" w14:textId="77777777" w:rsidR="00200C92" w:rsidRPr="00A43228" w:rsidRDefault="00200C92" w:rsidP="00C249A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30" w:type="dxa"/>
            <w:shd w:val="clear" w:color="auto" w:fill="000000"/>
          </w:tcPr>
          <w:p w14:paraId="66D037F2" w14:textId="77777777" w:rsidR="00200C92" w:rsidRPr="00A43228" w:rsidRDefault="00200C92" w:rsidP="00C249AB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892" w:type="dxa"/>
            <w:shd w:val="clear" w:color="auto" w:fill="000000"/>
          </w:tcPr>
          <w:p w14:paraId="5CFF2364" w14:textId="77777777" w:rsidR="00200C92" w:rsidRPr="00A43228" w:rsidRDefault="00200C92" w:rsidP="00C249A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210" w:type="dxa"/>
            <w:gridSpan w:val="2"/>
            <w:shd w:val="clear" w:color="auto" w:fill="000000"/>
          </w:tcPr>
          <w:p w14:paraId="42FDA36C" w14:textId="77777777" w:rsidR="00200C92" w:rsidRPr="00A43228" w:rsidRDefault="00200C92" w:rsidP="00C249A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200C92" w:rsidRPr="00A43228" w14:paraId="1FB2AF52" w14:textId="77777777" w:rsidTr="009F7122">
        <w:tc>
          <w:tcPr>
            <w:tcW w:w="1490" w:type="dxa"/>
          </w:tcPr>
          <w:p w14:paraId="39E6FC2A" w14:textId="77777777" w:rsidR="00200C92" w:rsidRPr="00A43228" w:rsidRDefault="009F7122" w:rsidP="00C249AB">
            <w:pPr>
              <w:rPr>
                <w:rFonts w:ascii="微软雅黑" w:eastAsia="微软雅黑" w:hAnsi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roductid</w:t>
            </w:r>
            <w:proofErr w:type="spellEnd"/>
          </w:p>
        </w:tc>
        <w:tc>
          <w:tcPr>
            <w:tcW w:w="930" w:type="dxa"/>
          </w:tcPr>
          <w:p w14:paraId="6D64A1A9" w14:textId="77777777" w:rsidR="00200C92" w:rsidRPr="00A43228" w:rsidRDefault="00200C92" w:rsidP="00C249A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969" w:type="dxa"/>
            <w:gridSpan w:val="2"/>
          </w:tcPr>
          <w:p w14:paraId="489AB865" w14:textId="77777777" w:rsidR="00200C92" w:rsidRPr="00A43228" w:rsidRDefault="00200C92" w:rsidP="00C249A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Y</w:t>
            </w:r>
          </w:p>
        </w:tc>
        <w:tc>
          <w:tcPr>
            <w:tcW w:w="5133" w:type="dxa"/>
          </w:tcPr>
          <w:p w14:paraId="72A0D906" w14:textId="77777777" w:rsidR="00200C92" w:rsidRPr="00A43228" w:rsidRDefault="009F7122" w:rsidP="00C249A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商品id</w:t>
            </w:r>
          </w:p>
        </w:tc>
      </w:tr>
      <w:tr w:rsidR="00200C92" w:rsidRPr="00A43228" w14:paraId="0B5C2E2B" w14:textId="77777777">
        <w:tc>
          <w:tcPr>
            <w:tcW w:w="8522" w:type="dxa"/>
            <w:gridSpan w:val="5"/>
            <w:shd w:val="clear" w:color="auto" w:fill="000000"/>
          </w:tcPr>
          <w:p w14:paraId="24FCA53F" w14:textId="77777777" w:rsidR="00200C92" w:rsidRPr="00A43228" w:rsidRDefault="00200C92" w:rsidP="00C249AB">
            <w:pPr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返回结果：</w:t>
            </w:r>
          </w:p>
        </w:tc>
      </w:tr>
      <w:tr w:rsidR="00200C92" w:rsidRPr="00A43228" w14:paraId="5E1EBEC0" w14:textId="77777777">
        <w:tc>
          <w:tcPr>
            <w:tcW w:w="8522" w:type="dxa"/>
            <w:gridSpan w:val="5"/>
          </w:tcPr>
          <w:p w14:paraId="1675B56A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Msg_Cy_Photos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3CBD5A35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repeated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Msg_Cy_Photo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ads = 1 ;  //</w:t>
            </w:r>
            <w:r>
              <w:rPr>
                <w:rFonts w:ascii="Monaco" w:hAnsi="Monaco" w:cs="Monaco"/>
                <w:kern w:val="0"/>
                <w:sz w:val="22"/>
              </w:rPr>
              <w:t>广告</w:t>
            </w:r>
          </w:p>
          <w:p w14:paraId="473A6DA8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repeated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Msg_Cy_Photo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photos = 2 ; </w:t>
            </w:r>
          </w:p>
          <w:p w14:paraId="278DAE09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  <w:p w14:paraId="015A473F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Msg_Cy_Photo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7F6BE34C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optional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string id = 1;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   //id</w:t>
            </w:r>
          </w:p>
          <w:p w14:paraId="68FBC947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imgurl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2;  //</w:t>
            </w:r>
            <w:r>
              <w:rPr>
                <w:rFonts w:ascii="Monaco" w:hAnsi="Monaco" w:cs="Monaco"/>
                <w:kern w:val="0"/>
                <w:sz w:val="22"/>
              </w:rPr>
              <w:t>图片地址</w:t>
            </w:r>
          </w:p>
          <w:p w14:paraId="1E65991D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name = 3;    //</w:t>
            </w:r>
            <w:r>
              <w:rPr>
                <w:rFonts w:ascii="Monaco" w:hAnsi="Monaco" w:cs="Monaco"/>
                <w:kern w:val="0"/>
                <w:sz w:val="22"/>
              </w:rPr>
              <w:t>图片名称</w:t>
            </w:r>
          </w:p>
          <w:p w14:paraId="3AAFABBA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datetime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4;   //</w:t>
            </w:r>
            <w:r>
              <w:rPr>
                <w:rFonts w:ascii="Monaco" w:hAnsi="Monaco" w:cs="Monaco"/>
                <w:kern w:val="0"/>
                <w:sz w:val="22"/>
              </w:rPr>
              <w:t>时间</w:t>
            </w: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</w:p>
          <w:p w14:paraId="005BCF46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string describe = 5; //</w:t>
            </w:r>
            <w:r>
              <w:rPr>
                <w:rFonts w:ascii="Monaco" w:hAnsi="Monaco" w:cs="Monaco"/>
                <w:kern w:val="0"/>
                <w:sz w:val="22"/>
              </w:rPr>
              <w:t>描述</w:t>
            </w:r>
          </w:p>
          <w:p w14:paraId="52837F92" w14:textId="1149ADCE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int32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commentsSize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9; //</w:t>
            </w:r>
            <w:r>
              <w:rPr>
                <w:rFonts w:ascii="Monaco" w:hAnsi="Monaco" w:cs="Monaco"/>
                <w:kern w:val="0"/>
                <w:sz w:val="22"/>
              </w:rPr>
              <w:t>评论条数</w:t>
            </w:r>
          </w:p>
          <w:p w14:paraId="71EA733F" w14:textId="529D7115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int32 width = 12;  //</w:t>
            </w:r>
            <w:r>
              <w:rPr>
                <w:rFonts w:ascii="Monaco" w:hAnsi="Monaco" w:cs="Monaco"/>
                <w:kern w:val="0"/>
                <w:sz w:val="22"/>
              </w:rPr>
              <w:t>图片宽度</w:t>
            </w:r>
          </w:p>
          <w:p w14:paraId="4A542129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int32 height = 13; //</w:t>
            </w:r>
            <w:r>
              <w:rPr>
                <w:rFonts w:ascii="Monaco" w:hAnsi="Monaco" w:cs="Monaco"/>
                <w:kern w:val="0"/>
                <w:sz w:val="22"/>
              </w:rPr>
              <w:t>图片高度</w:t>
            </w:r>
          </w:p>
          <w:p w14:paraId="4A73F8DB" w14:textId="188903AE" w:rsidR="00F36D0C" w:rsidRPr="00A43228" w:rsidRDefault="004B2F02" w:rsidP="004B2F02">
            <w:pPr>
              <w:ind w:firstLine="285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</w:tc>
      </w:tr>
    </w:tbl>
    <w:p w14:paraId="5C88B9BE" w14:textId="77777777" w:rsidR="00200C92" w:rsidRDefault="00200C92" w:rsidP="00E17551"/>
    <w:p w14:paraId="044AA0BE" w14:textId="1FA2BB84" w:rsidR="00D07D14" w:rsidRPr="009339E5" w:rsidRDefault="004B2F02" w:rsidP="00D07D14">
      <w:pPr>
        <w:pStyle w:val="3"/>
        <w:numPr>
          <w:ilvl w:val="0"/>
          <w:numId w:val="12"/>
        </w:numPr>
        <w:rPr>
          <w:rFonts w:ascii="微软雅黑" w:eastAsia="微软雅黑" w:hAnsi="微软雅黑"/>
          <w:sz w:val="18"/>
          <w:szCs w:val="18"/>
        </w:rPr>
      </w:pPr>
      <w:bookmarkStart w:id="9" w:name="_Toc236116089"/>
      <w:r>
        <w:rPr>
          <w:rFonts w:ascii="微软雅黑" w:eastAsia="微软雅黑" w:hAnsi="微软雅黑" w:hint="eastAsia"/>
          <w:sz w:val="18"/>
          <w:szCs w:val="18"/>
        </w:rPr>
        <w:t>随手拍详情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921"/>
        <w:gridCol w:w="875"/>
        <w:gridCol w:w="74"/>
        <w:gridCol w:w="4976"/>
      </w:tblGrid>
      <w:tr w:rsidR="00D07D14" w:rsidRPr="00A43228" w14:paraId="6CDBB617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  <w:shd w:val="clear" w:color="auto" w:fill="1D1B11"/>
          </w:tcPr>
          <w:p w14:paraId="3E055005" w14:textId="77777777" w:rsidR="00D07D14" w:rsidRPr="00A43228" w:rsidRDefault="00D07D14" w:rsidP="00F22154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D07D14" w:rsidRPr="00A43228" w14:paraId="588E73A1" w14:textId="77777777">
        <w:tc>
          <w:tcPr>
            <w:tcW w:w="8522" w:type="dxa"/>
            <w:gridSpan w:val="5"/>
            <w:shd w:val="clear" w:color="auto" w:fill="808080"/>
          </w:tcPr>
          <w:p w14:paraId="43E58E3C" w14:textId="77777777" w:rsidR="00D07D14" w:rsidRPr="00A43228" w:rsidRDefault="00D07D14" w:rsidP="00F22154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D07D14" w:rsidRPr="00A43228" w14:paraId="7638101B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</w:tcPr>
          <w:p w14:paraId="6BF6CD8A" w14:textId="787D9447" w:rsidR="00D07D14" w:rsidRPr="00A43228" w:rsidRDefault="004B2F02" w:rsidP="00F22154">
            <w:pPr>
              <w:rPr>
                <w:rFonts w:ascii="微软雅黑" w:eastAsia="微软雅黑" w:hAnsi="微软雅黑" w:hint="eastAsia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CYPhoto</w:t>
            </w:r>
            <w:proofErr w:type="spellEnd"/>
          </w:p>
        </w:tc>
      </w:tr>
      <w:tr w:rsidR="00D07D14" w:rsidRPr="00A43228" w14:paraId="7CC7AA32" w14:textId="77777777" w:rsidTr="00BB131A">
        <w:tc>
          <w:tcPr>
            <w:tcW w:w="1676" w:type="dxa"/>
            <w:shd w:val="clear" w:color="auto" w:fill="000000"/>
          </w:tcPr>
          <w:p w14:paraId="5FCEC814" w14:textId="77777777" w:rsidR="00D07D14" w:rsidRPr="00A43228" w:rsidRDefault="00D07D14" w:rsidP="00F2215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21" w:type="dxa"/>
            <w:shd w:val="clear" w:color="auto" w:fill="000000"/>
          </w:tcPr>
          <w:p w14:paraId="1ADE933D" w14:textId="77777777" w:rsidR="00D07D14" w:rsidRPr="00A43228" w:rsidRDefault="00D07D14" w:rsidP="00F22154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875" w:type="dxa"/>
            <w:shd w:val="clear" w:color="auto" w:fill="000000"/>
          </w:tcPr>
          <w:p w14:paraId="67C35B2E" w14:textId="77777777" w:rsidR="00D07D14" w:rsidRPr="00A43228" w:rsidRDefault="00D07D14" w:rsidP="00F2215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050" w:type="dxa"/>
            <w:gridSpan w:val="2"/>
            <w:shd w:val="clear" w:color="auto" w:fill="000000"/>
          </w:tcPr>
          <w:p w14:paraId="4C8DF39D" w14:textId="77777777" w:rsidR="00D07D14" w:rsidRPr="00A43228" w:rsidRDefault="00D07D14" w:rsidP="00F2215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D07D14" w:rsidRPr="00A43228" w14:paraId="40B72170" w14:textId="77777777" w:rsidTr="00BB131A">
        <w:tc>
          <w:tcPr>
            <w:tcW w:w="1676" w:type="dxa"/>
          </w:tcPr>
          <w:p w14:paraId="393C896E" w14:textId="145027B7" w:rsidR="00D07D14" w:rsidRPr="00A43228" w:rsidRDefault="004B2F02" w:rsidP="00F22154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  <w:proofErr w:type="gramEnd"/>
          </w:p>
        </w:tc>
        <w:tc>
          <w:tcPr>
            <w:tcW w:w="921" w:type="dxa"/>
          </w:tcPr>
          <w:p w14:paraId="6271060B" w14:textId="77777777" w:rsidR="00D07D14" w:rsidRPr="00A43228" w:rsidRDefault="00D07D14" w:rsidP="00F2215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949" w:type="dxa"/>
            <w:gridSpan w:val="2"/>
          </w:tcPr>
          <w:p w14:paraId="2501BFF8" w14:textId="77777777" w:rsidR="00D07D14" w:rsidRPr="00A43228" w:rsidRDefault="00D07D14" w:rsidP="00F2215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Y</w:t>
            </w:r>
          </w:p>
        </w:tc>
        <w:tc>
          <w:tcPr>
            <w:tcW w:w="4976" w:type="dxa"/>
          </w:tcPr>
          <w:p w14:paraId="4F2E5D1E" w14:textId="77777777" w:rsidR="00D07D14" w:rsidRPr="00A43228" w:rsidRDefault="00BB131A" w:rsidP="00F2215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产品id</w:t>
            </w:r>
          </w:p>
        </w:tc>
      </w:tr>
      <w:tr w:rsidR="00D07D14" w:rsidRPr="00A43228" w14:paraId="7D6FEBB4" w14:textId="77777777">
        <w:tc>
          <w:tcPr>
            <w:tcW w:w="8522" w:type="dxa"/>
            <w:gridSpan w:val="5"/>
            <w:shd w:val="clear" w:color="auto" w:fill="000000"/>
          </w:tcPr>
          <w:p w14:paraId="4C8AA1D9" w14:textId="77777777" w:rsidR="00D07D14" w:rsidRPr="00A43228" w:rsidRDefault="00D07D14" w:rsidP="00F22154">
            <w:pPr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返回结果：</w:t>
            </w:r>
          </w:p>
        </w:tc>
      </w:tr>
      <w:tr w:rsidR="00D07D14" w:rsidRPr="00A43228" w14:paraId="1CF1E1DC" w14:textId="77777777">
        <w:tc>
          <w:tcPr>
            <w:tcW w:w="8522" w:type="dxa"/>
            <w:gridSpan w:val="5"/>
          </w:tcPr>
          <w:p w14:paraId="63171D28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Msg_Cy_Photo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08C67DFF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optional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string id = 1;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   //id</w:t>
            </w:r>
          </w:p>
          <w:p w14:paraId="41DC59C8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imgurl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2;  //</w:t>
            </w:r>
            <w:r>
              <w:rPr>
                <w:rFonts w:ascii="Monaco" w:hAnsi="Monaco" w:cs="Monaco"/>
                <w:kern w:val="0"/>
                <w:sz w:val="22"/>
              </w:rPr>
              <w:t>图片地址</w:t>
            </w:r>
          </w:p>
          <w:p w14:paraId="3D6D25B3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name = 3;    //</w:t>
            </w:r>
            <w:r>
              <w:rPr>
                <w:rFonts w:ascii="Monaco" w:hAnsi="Monaco" w:cs="Monaco"/>
                <w:kern w:val="0"/>
                <w:sz w:val="22"/>
              </w:rPr>
              <w:t>图片名称</w:t>
            </w:r>
          </w:p>
          <w:p w14:paraId="1F4C07EA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datetime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4;   //</w:t>
            </w:r>
            <w:r>
              <w:rPr>
                <w:rFonts w:ascii="Monaco" w:hAnsi="Monaco" w:cs="Monaco"/>
                <w:kern w:val="0"/>
                <w:sz w:val="22"/>
              </w:rPr>
              <w:t>时间</w:t>
            </w: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</w:p>
          <w:p w14:paraId="42D86537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string describe = 5; //</w:t>
            </w:r>
            <w:r>
              <w:rPr>
                <w:rFonts w:ascii="Monaco" w:hAnsi="Monaco" w:cs="Monaco"/>
                <w:kern w:val="0"/>
                <w:sz w:val="22"/>
              </w:rPr>
              <w:t>描述</w:t>
            </w:r>
          </w:p>
          <w:p w14:paraId="02AFB438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creater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6;  //</w:t>
            </w:r>
            <w:r>
              <w:rPr>
                <w:rFonts w:ascii="Monaco" w:hAnsi="Monaco" w:cs="Monaco"/>
                <w:kern w:val="0"/>
                <w:sz w:val="22"/>
              </w:rPr>
              <w:t>创建人</w:t>
            </w:r>
          </w:p>
          <w:p w14:paraId="29A17587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createrIcon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=7 ;  //</w:t>
            </w:r>
            <w:r>
              <w:rPr>
                <w:rFonts w:ascii="Monaco" w:hAnsi="Monaco" w:cs="Monaco"/>
                <w:kern w:val="0"/>
                <w:sz w:val="22"/>
              </w:rPr>
              <w:t>创建人头像</w:t>
            </w:r>
          </w:p>
          <w:p w14:paraId="322683D4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int32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previewerSize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8;  //</w:t>
            </w:r>
            <w:r>
              <w:rPr>
                <w:rFonts w:ascii="Monaco" w:hAnsi="Monaco" w:cs="Monaco"/>
                <w:kern w:val="0"/>
                <w:sz w:val="22"/>
              </w:rPr>
              <w:t>浏览人数</w:t>
            </w:r>
          </w:p>
          <w:p w14:paraId="0A9C26F3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int32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commentsSize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9; //</w:t>
            </w:r>
            <w:r>
              <w:rPr>
                <w:rFonts w:ascii="Monaco" w:hAnsi="Monaco" w:cs="Monaco"/>
                <w:kern w:val="0"/>
                <w:sz w:val="22"/>
              </w:rPr>
              <w:t>评论条数</w:t>
            </w:r>
          </w:p>
          <w:p w14:paraId="238EDDF8" w14:textId="35A5C976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bytes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photoBytes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10; //</w:t>
            </w:r>
            <w:r>
              <w:rPr>
                <w:rFonts w:ascii="Monaco" w:hAnsi="Monaco" w:cs="Monaco"/>
                <w:kern w:val="0"/>
                <w:sz w:val="22"/>
              </w:rPr>
              <w:t>图片二进制</w:t>
            </w:r>
            <w:r>
              <w:rPr>
                <w:rFonts w:ascii="Monaco" w:hAnsi="Monaco" w:cs="Monaco" w:hint="eastAsia"/>
                <w:kern w:val="0"/>
                <w:sz w:val="22"/>
              </w:rPr>
              <w:t xml:space="preserve"> (</w:t>
            </w:r>
            <w:r>
              <w:rPr>
                <w:rFonts w:ascii="Monaco" w:hAnsi="Monaco" w:cs="Monaco" w:hint="eastAsia"/>
                <w:kern w:val="0"/>
                <w:sz w:val="22"/>
              </w:rPr>
              <w:t>无用</w:t>
            </w:r>
            <w:r>
              <w:rPr>
                <w:rFonts w:ascii="Monaco" w:hAnsi="Monaco" w:cs="Monaco" w:hint="eastAsia"/>
                <w:kern w:val="0"/>
                <w:sz w:val="22"/>
              </w:rPr>
              <w:t>)</w:t>
            </w:r>
          </w:p>
          <w:p w14:paraId="3AE63495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lastRenderedPageBreak/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repeated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Msg_Cy_Comment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comments = 11; //</w:t>
            </w:r>
            <w:r>
              <w:rPr>
                <w:rFonts w:ascii="Monaco" w:hAnsi="Monaco" w:cs="Monaco"/>
                <w:kern w:val="0"/>
                <w:sz w:val="22"/>
              </w:rPr>
              <w:t>评论列表</w:t>
            </w: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</w:p>
          <w:p w14:paraId="2C7C0887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int32 width = 12;  //</w:t>
            </w:r>
            <w:r>
              <w:rPr>
                <w:rFonts w:ascii="Monaco" w:hAnsi="Monaco" w:cs="Monaco"/>
                <w:kern w:val="0"/>
                <w:sz w:val="22"/>
              </w:rPr>
              <w:t>图片宽度</w:t>
            </w:r>
          </w:p>
          <w:p w14:paraId="2D5FF910" w14:textId="77777777" w:rsidR="004B2F02" w:rsidRDefault="004B2F02" w:rsidP="004B2F0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int32 height = 13; //</w:t>
            </w:r>
            <w:r>
              <w:rPr>
                <w:rFonts w:ascii="Monaco" w:hAnsi="Monaco" w:cs="Monaco"/>
                <w:kern w:val="0"/>
                <w:sz w:val="22"/>
              </w:rPr>
              <w:t>图片高度</w:t>
            </w:r>
          </w:p>
          <w:p w14:paraId="339958D6" w14:textId="55E2A25E" w:rsidR="00D07D14" w:rsidRPr="00A43228" w:rsidRDefault="004B2F02" w:rsidP="004B2F0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</w:tc>
      </w:tr>
    </w:tbl>
    <w:p w14:paraId="06727FC7" w14:textId="77777777" w:rsidR="00E17551" w:rsidRDefault="00E17551" w:rsidP="00E17551"/>
    <w:p w14:paraId="719CBA60" w14:textId="77777777" w:rsidR="00C45ACD" w:rsidRPr="009339E5" w:rsidRDefault="001A6611" w:rsidP="00C45ACD">
      <w:pPr>
        <w:pStyle w:val="3"/>
        <w:numPr>
          <w:ilvl w:val="0"/>
          <w:numId w:val="12"/>
        </w:numPr>
        <w:rPr>
          <w:rFonts w:ascii="微软雅黑" w:eastAsia="微软雅黑" w:hAnsi="微软雅黑"/>
          <w:sz w:val="18"/>
          <w:szCs w:val="18"/>
        </w:rPr>
      </w:pPr>
      <w:bookmarkStart w:id="10" w:name="_Toc236116090"/>
      <w:r w:rsidRPr="009339E5">
        <w:rPr>
          <w:rFonts w:ascii="微软雅黑" w:eastAsia="微软雅黑" w:hAnsi="微软雅黑" w:hint="eastAsia"/>
          <w:sz w:val="18"/>
          <w:szCs w:val="18"/>
        </w:rPr>
        <w:t>活动</w:t>
      </w:r>
      <w:bookmarkEnd w:id="1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7"/>
        <w:gridCol w:w="942"/>
        <w:gridCol w:w="910"/>
        <w:gridCol w:w="5373"/>
      </w:tblGrid>
      <w:tr w:rsidR="00C45ACD" w:rsidRPr="00A43228" w14:paraId="310CB4EE" w14:textId="77777777">
        <w:tc>
          <w:tcPr>
            <w:tcW w:w="8522" w:type="dxa"/>
            <w:gridSpan w:val="4"/>
            <w:tcBorders>
              <w:bottom w:val="single" w:sz="4" w:space="0" w:color="000000"/>
            </w:tcBorders>
            <w:shd w:val="clear" w:color="auto" w:fill="1D1B11"/>
          </w:tcPr>
          <w:p w14:paraId="24A6E0D9" w14:textId="77777777" w:rsidR="00C45ACD" w:rsidRPr="00A43228" w:rsidRDefault="00C45ACD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C45ACD" w:rsidRPr="00A43228" w14:paraId="602D7822" w14:textId="77777777">
        <w:tc>
          <w:tcPr>
            <w:tcW w:w="8522" w:type="dxa"/>
            <w:gridSpan w:val="4"/>
            <w:shd w:val="clear" w:color="auto" w:fill="808080"/>
          </w:tcPr>
          <w:p w14:paraId="4F85EEF8" w14:textId="77777777" w:rsidR="00C45ACD" w:rsidRPr="00A43228" w:rsidRDefault="00C45ACD" w:rsidP="00C4494A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C45ACD" w:rsidRPr="00A43228" w14:paraId="3A45CF27" w14:textId="77777777">
        <w:tc>
          <w:tcPr>
            <w:tcW w:w="8522" w:type="dxa"/>
            <w:gridSpan w:val="4"/>
            <w:tcBorders>
              <w:bottom w:val="single" w:sz="4" w:space="0" w:color="000000"/>
            </w:tcBorders>
          </w:tcPr>
          <w:p w14:paraId="4B669A99" w14:textId="4528EE36" w:rsidR="00C45ACD" w:rsidRPr="00A43228" w:rsidRDefault="00056977" w:rsidP="00C4494A">
            <w:pPr>
              <w:rPr>
                <w:rFonts w:ascii="微软雅黑" w:eastAsia="微软雅黑" w:hAnsi="微软雅黑" w:hint="eastAsia"/>
                <w:sz w:val="13"/>
                <w:szCs w:val="13"/>
              </w:rPr>
            </w:pPr>
            <w:proofErr w:type="spellStart"/>
            <w:r>
              <w:rPr>
                <w:rFonts w:ascii="Monaco" w:hAnsi="Monaco" w:cs="Monaco" w:hint="eastAsia"/>
                <w:kern w:val="0"/>
                <w:sz w:val="22"/>
              </w:rPr>
              <w:t>CYActivity</w:t>
            </w:r>
            <w:r w:rsidR="00AA00B3">
              <w:rPr>
                <w:rFonts w:ascii="Monaco" w:hAnsi="Monaco" w:cs="Monaco" w:hint="eastAsia"/>
                <w:kern w:val="0"/>
                <w:sz w:val="22"/>
              </w:rPr>
              <w:t>List</w:t>
            </w:r>
            <w:proofErr w:type="spellEnd"/>
          </w:p>
        </w:tc>
      </w:tr>
      <w:tr w:rsidR="00C45ACD" w:rsidRPr="00A43228" w14:paraId="7B597898" w14:textId="77777777">
        <w:tc>
          <w:tcPr>
            <w:tcW w:w="1297" w:type="dxa"/>
            <w:shd w:val="clear" w:color="auto" w:fill="000000"/>
          </w:tcPr>
          <w:p w14:paraId="2328D067" w14:textId="77777777" w:rsidR="00C45ACD" w:rsidRPr="00A43228" w:rsidRDefault="00C45ACD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42" w:type="dxa"/>
            <w:shd w:val="clear" w:color="auto" w:fill="000000"/>
          </w:tcPr>
          <w:p w14:paraId="6FCFD2F6" w14:textId="77777777" w:rsidR="00C45ACD" w:rsidRPr="00A43228" w:rsidRDefault="00C45ACD" w:rsidP="00C4494A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10" w:type="dxa"/>
            <w:shd w:val="clear" w:color="auto" w:fill="000000"/>
          </w:tcPr>
          <w:p w14:paraId="12DD1584" w14:textId="77777777" w:rsidR="00C45ACD" w:rsidRPr="00A43228" w:rsidRDefault="00C45ACD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373" w:type="dxa"/>
            <w:shd w:val="clear" w:color="auto" w:fill="000000"/>
          </w:tcPr>
          <w:p w14:paraId="468F1D07" w14:textId="77777777" w:rsidR="00C45ACD" w:rsidRPr="00A43228" w:rsidRDefault="00C45ACD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C45ACD" w:rsidRPr="00A43228" w14:paraId="363B3B72" w14:textId="77777777">
        <w:tc>
          <w:tcPr>
            <w:tcW w:w="8522" w:type="dxa"/>
            <w:gridSpan w:val="4"/>
            <w:shd w:val="clear" w:color="auto" w:fill="000000"/>
          </w:tcPr>
          <w:p w14:paraId="3274645E" w14:textId="77777777" w:rsidR="00C45ACD" w:rsidRPr="00A43228" w:rsidRDefault="00C45ACD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C45ACD" w:rsidRPr="00A43228" w14:paraId="379DD313" w14:textId="77777777">
        <w:tc>
          <w:tcPr>
            <w:tcW w:w="8522" w:type="dxa"/>
            <w:gridSpan w:val="4"/>
          </w:tcPr>
          <w:p w14:paraId="78B30558" w14:textId="77777777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14:paraId="06E0F87C" w14:textId="77777777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Msg_Cy_Activitys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7FA96145" w14:textId="77777777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required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Msg_Cy_Activity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activitys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1; </w:t>
            </w:r>
          </w:p>
          <w:p w14:paraId="2005850F" w14:textId="77777777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  <w:p w14:paraId="0ECE66FF" w14:textId="77777777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14:paraId="1F51F03F" w14:textId="77777777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Msg_Cy_Activity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257A6FCA" w14:textId="77777777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optional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string id = 1;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   //id</w:t>
            </w:r>
          </w:p>
          <w:p w14:paraId="651F561F" w14:textId="77777777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imgurl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2;  //</w:t>
            </w:r>
            <w:r>
              <w:rPr>
                <w:rFonts w:ascii="Monaco" w:hAnsi="Monaco" w:cs="Monaco"/>
                <w:kern w:val="0"/>
                <w:sz w:val="22"/>
              </w:rPr>
              <w:t>图片地址</w:t>
            </w:r>
          </w:p>
          <w:p w14:paraId="7E37D6DF" w14:textId="77777777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name = 3;    //</w:t>
            </w:r>
            <w:r>
              <w:rPr>
                <w:rFonts w:ascii="Monaco" w:hAnsi="Monaco" w:cs="Monaco"/>
                <w:kern w:val="0"/>
                <w:sz w:val="22"/>
              </w:rPr>
              <w:t>图片名称</w:t>
            </w:r>
          </w:p>
          <w:p w14:paraId="3F3B33A1" w14:textId="77777777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datetime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4;   //</w:t>
            </w:r>
            <w:r>
              <w:rPr>
                <w:rFonts w:ascii="Monaco" w:hAnsi="Monaco" w:cs="Monaco"/>
                <w:kern w:val="0"/>
                <w:sz w:val="22"/>
              </w:rPr>
              <w:t>时间</w:t>
            </w: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</w:p>
          <w:p w14:paraId="5D3882D3" w14:textId="77777777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string describe = 5; //</w:t>
            </w:r>
            <w:r>
              <w:rPr>
                <w:rFonts w:ascii="Monaco" w:hAnsi="Monaco" w:cs="Monaco"/>
                <w:kern w:val="0"/>
                <w:sz w:val="22"/>
              </w:rPr>
              <w:t>描述</w:t>
            </w:r>
          </w:p>
          <w:p w14:paraId="5BFFC299" w14:textId="77777777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creater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6;  //</w:t>
            </w:r>
            <w:r>
              <w:rPr>
                <w:rFonts w:ascii="Monaco" w:hAnsi="Monaco" w:cs="Monaco"/>
                <w:kern w:val="0"/>
                <w:sz w:val="22"/>
              </w:rPr>
              <w:t>创建人</w:t>
            </w:r>
          </w:p>
          <w:p w14:paraId="308F83A8" w14:textId="3A18C803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int32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commentsSize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9; //</w:t>
            </w:r>
            <w:r>
              <w:rPr>
                <w:rFonts w:ascii="Monaco" w:hAnsi="Monaco" w:cs="Monaco"/>
                <w:kern w:val="0"/>
                <w:sz w:val="22"/>
              </w:rPr>
              <w:t>评论条数</w:t>
            </w:r>
          </w:p>
          <w:p w14:paraId="6AB537C2" w14:textId="77777777" w:rsidR="00AA00B3" w:rsidRDefault="00AA00B3" w:rsidP="00AA00B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  <w:p w14:paraId="30E761C0" w14:textId="59EAF79C" w:rsidR="00C45ACD" w:rsidRPr="00A43228" w:rsidRDefault="00C45ACD" w:rsidP="001A6611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14:paraId="3CB74EF4" w14:textId="77777777" w:rsidR="00C45ACD" w:rsidRPr="00E17551" w:rsidRDefault="00C45ACD" w:rsidP="00C45ACD"/>
    <w:p w14:paraId="5F5CB251" w14:textId="77777777" w:rsidR="00B10D6F" w:rsidRPr="009339E5" w:rsidRDefault="003812FC" w:rsidP="00B10D6F">
      <w:pPr>
        <w:pStyle w:val="3"/>
        <w:numPr>
          <w:ilvl w:val="0"/>
          <w:numId w:val="12"/>
        </w:numPr>
        <w:rPr>
          <w:rFonts w:ascii="微软雅黑" w:eastAsia="微软雅黑" w:hAnsi="微软雅黑"/>
          <w:sz w:val="18"/>
          <w:szCs w:val="18"/>
        </w:rPr>
      </w:pPr>
      <w:bookmarkStart w:id="11" w:name="_Toc236116091"/>
      <w:r w:rsidRPr="009339E5">
        <w:rPr>
          <w:rFonts w:ascii="微软雅黑" w:eastAsia="微软雅黑" w:hAnsi="微软雅黑" w:hint="eastAsia"/>
          <w:sz w:val="18"/>
          <w:szCs w:val="18"/>
        </w:rPr>
        <w:t>活动详情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7"/>
        <w:gridCol w:w="942"/>
        <w:gridCol w:w="910"/>
        <w:gridCol w:w="79"/>
        <w:gridCol w:w="5294"/>
      </w:tblGrid>
      <w:tr w:rsidR="00B10D6F" w:rsidRPr="00A43228" w14:paraId="488B4F1D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  <w:shd w:val="clear" w:color="auto" w:fill="1D1B11"/>
          </w:tcPr>
          <w:p w14:paraId="0231B8CD" w14:textId="77777777" w:rsidR="00B10D6F" w:rsidRPr="00A43228" w:rsidRDefault="00B10D6F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B10D6F" w:rsidRPr="00A43228" w14:paraId="3CA00661" w14:textId="77777777">
        <w:tc>
          <w:tcPr>
            <w:tcW w:w="8522" w:type="dxa"/>
            <w:gridSpan w:val="5"/>
            <w:shd w:val="clear" w:color="auto" w:fill="808080"/>
          </w:tcPr>
          <w:p w14:paraId="2366DFAF" w14:textId="77777777" w:rsidR="00B10D6F" w:rsidRPr="00A43228" w:rsidRDefault="00B10D6F" w:rsidP="00C4494A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B10D6F" w:rsidRPr="00A43228" w14:paraId="3C4BE380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</w:tcPr>
          <w:p w14:paraId="62218DDB" w14:textId="40CF4AFA" w:rsidR="00B10D6F" w:rsidRPr="00A43228" w:rsidRDefault="00E01837" w:rsidP="00C4494A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>
              <w:rPr>
                <w:rFonts w:ascii="Monaco" w:hAnsi="Monaco" w:cs="Monaco" w:hint="eastAsia"/>
                <w:kern w:val="0"/>
                <w:sz w:val="22"/>
              </w:rPr>
              <w:t>CYActivity</w:t>
            </w:r>
            <w:proofErr w:type="spellEnd"/>
          </w:p>
        </w:tc>
      </w:tr>
      <w:tr w:rsidR="00B10D6F" w:rsidRPr="00A43228" w14:paraId="29E22C8F" w14:textId="77777777">
        <w:tc>
          <w:tcPr>
            <w:tcW w:w="1297" w:type="dxa"/>
            <w:shd w:val="clear" w:color="auto" w:fill="000000"/>
          </w:tcPr>
          <w:p w14:paraId="46637047" w14:textId="77777777" w:rsidR="00B10D6F" w:rsidRPr="00A43228" w:rsidRDefault="00B10D6F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42" w:type="dxa"/>
            <w:shd w:val="clear" w:color="auto" w:fill="000000"/>
          </w:tcPr>
          <w:p w14:paraId="6FD73845" w14:textId="77777777" w:rsidR="00B10D6F" w:rsidRPr="00A43228" w:rsidRDefault="00B10D6F" w:rsidP="00C4494A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10" w:type="dxa"/>
            <w:shd w:val="clear" w:color="auto" w:fill="000000"/>
          </w:tcPr>
          <w:p w14:paraId="2E969F29" w14:textId="77777777" w:rsidR="00B10D6F" w:rsidRPr="00A43228" w:rsidRDefault="00B10D6F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373" w:type="dxa"/>
            <w:gridSpan w:val="2"/>
            <w:shd w:val="clear" w:color="auto" w:fill="000000"/>
          </w:tcPr>
          <w:p w14:paraId="6364B78B" w14:textId="77777777" w:rsidR="00B10D6F" w:rsidRPr="00A43228" w:rsidRDefault="00B10D6F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B10D6F" w:rsidRPr="00A43228" w14:paraId="51B89EBF" w14:textId="77777777">
        <w:tc>
          <w:tcPr>
            <w:tcW w:w="1297" w:type="dxa"/>
          </w:tcPr>
          <w:p w14:paraId="64D4345A" w14:textId="6B7C2BC3" w:rsidR="00B10D6F" w:rsidRPr="00A43228" w:rsidRDefault="009B68D4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  <w:proofErr w:type="gramEnd"/>
          </w:p>
        </w:tc>
        <w:tc>
          <w:tcPr>
            <w:tcW w:w="942" w:type="dxa"/>
          </w:tcPr>
          <w:p w14:paraId="3BE948B2" w14:textId="77777777" w:rsidR="00B10D6F" w:rsidRPr="00A43228" w:rsidRDefault="00B10D6F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989" w:type="dxa"/>
            <w:gridSpan w:val="2"/>
          </w:tcPr>
          <w:p w14:paraId="7F96B2FF" w14:textId="77777777" w:rsidR="00B10D6F" w:rsidRPr="00A43228" w:rsidRDefault="00B10D6F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Y</w:t>
            </w:r>
          </w:p>
        </w:tc>
        <w:tc>
          <w:tcPr>
            <w:tcW w:w="5294" w:type="dxa"/>
          </w:tcPr>
          <w:p w14:paraId="535DD4C6" w14:textId="77777777" w:rsidR="00B10D6F" w:rsidRPr="00A43228" w:rsidRDefault="009B68D4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活动id</w:t>
            </w:r>
          </w:p>
        </w:tc>
      </w:tr>
      <w:tr w:rsidR="00B10D6F" w:rsidRPr="00A43228" w14:paraId="7D6DFAEF" w14:textId="77777777">
        <w:tc>
          <w:tcPr>
            <w:tcW w:w="8522" w:type="dxa"/>
            <w:gridSpan w:val="5"/>
            <w:shd w:val="clear" w:color="auto" w:fill="000000"/>
          </w:tcPr>
          <w:p w14:paraId="32AEF807" w14:textId="77777777" w:rsidR="00B10D6F" w:rsidRPr="00A43228" w:rsidRDefault="00B10D6F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B10D6F" w:rsidRPr="00A43228" w14:paraId="7D83D690" w14:textId="77777777">
        <w:tc>
          <w:tcPr>
            <w:tcW w:w="8522" w:type="dxa"/>
            <w:gridSpan w:val="5"/>
          </w:tcPr>
          <w:p w14:paraId="68498B8C" w14:textId="77777777" w:rsidR="00E01837" w:rsidRDefault="00E01837" w:rsidP="00E018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Msg_Cy_Activity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687B72B7" w14:textId="77777777" w:rsidR="00E01837" w:rsidRDefault="00E01837" w:rsidP="00E018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optional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string id = 1;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   //id</w:t>
            </w:r>
          </w:p>
          <w:p w14:paraId="62ECD628" w14:textId="77777777" w:rsidR="00E01837" w:rsidRDefault="00E01837" w:rsidP="00E018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imgurl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2;  //</w:t>
            </w:r>
            <w:r>
              <w:rPr>
                <w:rFonts w:ascii="Monaco" w:hAnsi="Monaco" w:cs="Monaco"/>
                <w:kern w:val="0"/>
                <w:sz w:val="22"/>
              </w:rPr>
              <w:t>图片地址</w:t>
            </w:r>
          </w:p>
          <w:p w14:paraId="32E0AA27" w14:textId="77777777" w:rsidR="00E01837" w:rsidRDefault="00E01837" w:rsidP="00E018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name = 3;    //</w:t>
            </w:r>
            <w:r>
              <w:rPr>
                <w:rFonts w:ascii="Monaco" w:hAnsi="Monaco" w:cs="Monaco"/>
                <w:kern w:val="0"/>
                <w:sz w:val="22"/>
              </w:rPr>
              <w:t>图片名称</w:t>
            </w:r>
          </w:p>
          <w:p w14:paraId="6FEC6A0A" w14:textId="77777777" w:rsidR="00E01837" w:rsidRDefault="00E01837" w:rsidP="00E018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datetime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4;   //</w:t>
            </w:r>
            <w:r>
              <w:rPr>
                <w:rFonts w:ascii="Monaco" w:hAnsi="Monaco" w:cs="Monaco"/>
                <w:kern w:val="0"/>
                <w:sz w:val="22"/>
              </w:rPr>
              <w:t>时间</w:t>
            </w: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</w:p>
          <w:p w14:paraId="5BACF399" w14:textId="77777777" w:rsidR="00E01837" w:rsidRDefault="00E01837" w:rsidP="00E018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lastRenderedPageBreak/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string describe = 5; //</w:t>
            </w:r>
            <w:r>
              <w:rPr>
                <w:rFonts w:ascii="Monaco" w:hAnsi="Monaco" w:cs="Monaco"/>
                <w:kern w:val="0"/>
                <w:sz w:val="22"/>
              </w:rPr>
              <w:t>描述</w:t>
            </w:r>
          </w:p>
          <w:p w14:paraId="150A1910" w14:textId="77777777" w:rsidR="00E01837" w:rsidRDefault="00E01837" w:rsidP="00E018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creater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6;  //</w:t>
            </w:r>
            <w:r>
              <w:rPr>
                <w:rFonts w:ascii="Monaco" w:hAnsi="Monaco" w:cs="Monaco"/>
                <w:kern w:val="0"/>
                <w:sz w:val="22"/>
              </w:rPr>
              <w:t>创建人</w:t>
            </w:r>
          </w:p>
          <w:p w14:paraId="3F70448B" w14:textId="77777777" w:rsidR="00E01837" w:rsidRDefault="00E01837" w:rsidP="00E018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createrIcon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=7;  //</w:t>
            </w:r>
            <w:r>
              <w:rPr>
                <w:rFonts w:ascii="Monaco" w:hAnsi="Monaco" w:cs="Monaco"/>
                <w:kern w:val="0"/>
                <w:sz w:val="22"/>
              </w:rPr>
              <w:t>创建人头像</w:t>
            </w:r>
          </w:p>
          <w:p w14:paraId="51025825" w14:textId="77777777" w:rsidR="00E01837" w:rsidRDefault="00E01837" w:rsidP="00E018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int32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previewerSize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8;  //</w:t>
            </w:r>
            <w:r>
              <w:rPr>
                <w:rFonts w:ascii="Monaco" w:hAnsi="Monaco" w:cs="Monaco"/>
                <w:kern w:val="0"/>
                <w:sz w:val="22"/>
              </w:rPr>
              <w:t>浏览人数</w:t>
            </w:r>
          </w:p>
          <w:p w14:paraId="61FC6080" w14:textId="77777777" w:rsidR="00E01837" w:rsidRDefault="00E01837" w:rsidP="00E018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int32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commentsSize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9; //</w:t>
            </w:r>
            <w:r>
              <w:rPr>
                <w:rFonts w:ascii="Monaco" w:hAnsi="Monaco" w:cs="Monaco"/>
                <w:kern w:val="0"/>
                <w:sz w:val="22"/>
              </w:rPr>
              <w:t>评论条数</w:t>
            </w:r>
          </w:p>
          <w:p w14:paraId="2A0EFF45" w14:textId="77777777" w:rsidR="00E01837" w:rsidRDefault="00E01837" w:rsidP="00E018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bytes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photoBytes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10; //</w:t>
            </w:r>
            <w:r>
              <w:rPr>
                <w:rFonts w:ascii="Monaco" w:hAnsi="Monaco" w:cs="Monaco"/>
                <w:kern w:val="0"/>
                <w:sz w:val="22"/>
              </w:rPr>
              <w:t>图片二进制</w:t>
            </w:r>
          </w:p>
          <w:p w14:paraId="1C63BBB5" w14:textId="77777777" w:rsidR="00E01837" w:rsidRDefault="00E01837" w:rsidP="00E0183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repeated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Msg_Cy_Comment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comments = 11; //</w:t>
            </w:r>
            <w:r>
              <w:rPr>
                <w:rFonts w:ascii="Monaco" w:hAnsi="Monaco" w:cs="Monaco"/>
                <w:kern w:val="0"/>
                <w:sz w:val="22"/>
              </w:rPr>
              <w:t>评论列表</w:t>
            </w:r>
          </w:p>
          <w:p w14:paraId="4F2C9CAF" w14:textId="3924C6BA" w:rsidR="00B10D6F" w:rsidRPr="00A43228" w:rsidRDefault="00E01837" w:rsidP="00E0183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</w:tc>
      </w:tr>
    </w:tbl>
    <w:p w14:paraId="45CB4F38" w14:textId="77777777" w:rsidR="00C45ACD" w:rsidRDefault="00C45ACD" w:rsidP="00E17551"/>
    <w:p w14:paraId="23AAE964" w14:textId="77777777" w:rsidR="00B10D6F" w:rsidRPr="009339E5" w:rsidRDefault="0075016C" w:rsidP="00B10D6F">
      <w:pPr>
        <w:pStyle w:val="3"/>
        <w:numPr>
          <w:ilvl w:val="0"/>
          <w:numId w:val="12"/>
        </w:numPr>
        <w:rPr>
          <w:rFonts w:ascii="微软雅黑" w:eastAsia="微软雅黑" w:hAnsi="微软雅黑"/>
          <w:sz w:val="18"/>
          <w:szCs w:val="18"/>
        </w:rPr>
      </w:pPr>
      <w:bookmarkStart w:id="12" w:name="_Toc236116092"/>
      <w:r w:rsidRPr="009339E5">
        <w:rPr>
          <w:rFonts w:ascii="微软雅黑" w:eastAsia="微软雅黑" w:hAnsi="微软雅黑" w:hint="eastAsia"/>
          <w:sz w:val="18"/>
          <w:szCs w:val="18"/>
        </w:rPr>
        <w:t>用户评论</w:t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7"/>
        <w:gridCol w:w="942"/>
        <w:gridCol w:w="910"/>
        <w:gridCol w:w="5373"/>
      </w:tblGrid>
      <w:tr w:rsidR="00B10D6F" w:rsidRPr="00A43228" w14:paraId="1B919926" w14:textId="77777777">
        <w:tc>
          <w:tcPr>
            <w:tcW w:w="8522" w:type="dxa"/>
            <w:gridSpan w:val="4"/>
            <w:tcBorders>
              <w:bottom w:val="single" w:sz="4" w:space="0" w:color="000000"/>
            </w:tcBorders>
            <w:shd w:val="clear" w:color="auto" w:fill="1D1B11"/>
          </w:tcPr>
          <w:p w14:paraId="6EC87732" w14:textId="77777777" w:rsidR="00B10D6F" w:rsidRPr="00A43228" w:rsidRDefault="00B10D6F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B10D6F" w:rsidRPr="00A43228" w14:paraId="79F88090" w14:textId="77777777">
        <w:tc>
          <w:tcPr>
            <w:tcW w:w="8522" w:type="dxa"/>
            <w:gridSpan w:val="4"/>
            <w:shd w:val="clear" w:color="auto" w:fill="808080"/>
          </w:tcPr>
          <w:p w14:paraId="3BAD1482" w14:textId="77777777" w:rsidR="00B10D6F" w:rsidRPr="00A43228" w:rsidRDefault="00B10D6F" w:rsidP="00C4494A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B10D6F" w:rsidRPr="00A43228" w14:paraId="4FC4060D" w14:textId="77777777">
        <w:tc>
          <w:tcPr>
            <w:tcW w:w="8522" w:type="dxa"/>
            <w:gridSpan w:val="4"/>
            <w:tcBorders>
              <w:bottom w:val="single" w:sz="4" w:space="0" w:color="000000"/>
            </w:tcBorders>
          </w:tcPr>
          <w:p w14:paraId="4D68FD23" w14:textId="6125D267" w:rsidR="00B10D6F" w:rsidRPr="00A43228" w:rsidRDefault="00E01837" w:rsidP="00C4494A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CY</w:t>
            </w:r>
            <w:r w:rsidR="009B68D4">
              <w:rPr>
                <w:rFonts w:ascii="微软雅黑" w:eastAsia="微软雅黑" w:hAnsi="微软雅黑"/>
                <w:sz w:val="13"/>
                <w:szCs w:val="13"/>
              </w:rPr>
              <w:t>C</w:t>
            </w:r>
            <w:r w:rsidR="009B68D4">
              <w:rPr>
                <w:rFonts w:ascii="微软雅黑" w:eastAsia="微软雅黑" w:hAnsi="微软雅黑" w:hint="eastAsia"/>
                <w:sz w:val="13"/>
                <w:szCs w:val="13"/>
              </w:rPr>
              <w:t>omment</w:t>
            </w:r>
            <w:proofErr w:type="spellEnd"/>
          </w:p>
        </w:tc>
      </w:tr>
      <w:tr w:rsidR="00B10D6F" w:rsidRPr="00A43228" w14:paraId="3B715BDA" w14:textId="77777777" w:rsidTr="00ED7040">
        <w:tc>
          <w:tcPr>
            <w:tcW w:w="1297" w:type="dxa"/>
            <w:tcBorders>
              <w:bottom w:val="single" w:sz="4" w:space="0" w:color="000000"/>
            </w:tcBorders>
            <w:shd w:val="clear" w:color="auto" w:fill="000000"/>
          </w:tcPr>
          <w:p w14:paraId="2E28EE80" w14:textId="77777777" w:rsidR="00B10D6F" w:rsidRPr="00A43228" w:rsidRDefault="00B10D6F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42" w:type="dxa"/>
            <w:tcBorders>
              <w:bottom w:val="single" w:sz="4" w:space="0" w:color="000000"/>
            </w:tcBorders>
            <w:shd w:val="clear" w:color="auto" w:fill="000000"/>
          </w:tcPr>
          <w:p w14:paraId="73526CCE" w14:textId="77777777" w:rsidR="00B10D6F" w:rsidRPr="00A43228" w:rsidRDefault="00B10D6F" w:rsidP="00C4494A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10" w:type="dxa"/>
            <w:tcBorders>
              <w:bottom w:val="single" w:sz="4" w:space="0" w:color="000000"/>
            </w:tcBorders>
            <w:shd w:val="clear" w:color="auto" w:fill="000000"/>
          </w:tcPr>
          <w:p w14:paraId="3C24FF8A" w14:textId="77777777" w:rsidR="00B10D6F" w:rsidRPr="00A43228" w:rsidRDefault="00B10D6F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373" w:type="dxa"/>
            <w:tcBorders>
              <w:bottom w:val="single" w:sz="4" w:space="0" w:color="000000"/>
            </w:tcBorders>
            <w:shd w:val="clear" w:color="auto" w:fill="000000"/>
          </w:tcPr>
          <w:p w14:paraId="726C2FC4" w14:textId="77777777" w:rsidR="00B10D6F" w:rsidRPr="00A43228" w:rsidRDefault="00B10D6F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ED7040" w:rsidRPr="00A43228" w14:paraId="054EB2E6" w14:textId="77777777" w:rsidTr="00ED7040">
        <w:tc>
          <w:tcPr>
            <w:tcW w:w="8522" w:type="dxa"/>
            <w:gridSpan w:val="4"/>
            <w:shd w:val="clear" w:color="auto" w:fill="auto"/>
          </w:tcPr>
          <w:p w14:paraId="72DB585E" w14:textId="77777777" w:rsidR="00ED7040" w:rsidRDefault="00ED7040" w:rsidP="00ED704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Msg_Cy_Comment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63DA0BA7" w14:textId="77777777" w:rsidR="00ED7040" w:rsidRDefault="00ED7040" w:rsidP="00ED704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string id= 1; //</w:t>
            </w:r>
            <w:r>
              <w:rPr>
                <w:rFonts w:ascii="Monaco" w:hAnsi="Monaco" w:cs="Monaco"/>
                <w:kern w:val="0"/>
                <w:sz w:val="22"/>
              </w:rPr>
              <w:t>评论</w:t>
            </w:r>
            <w:r>
              <w:rPr>
                <w:rFonts w:ascii="Monaco" w:hAnsi="Monaco" w:cs="Monaco"/>
                <w:kern w:val="0"/>
                <w:sz w:val="22"/>
              </w:rPr>
              <w:t>id</w:t>
            </w:r>
          </w:p>
          <w:p w14:paraId="3EFDE919" w14:textId="77777777" w:rsidR="00ED7040" w:rsidRDefault="00ED7040" w:rsidP="00ED704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optional string content = 2;//</w:t>
            </w:r>
            <w:r>
              <w:rPr>
                <w:rFonts w:ascii="Monaco" w:hAnsi="Monaco" w:cs="Monaco"/>
                <w:kern w:val="0"/>
                <w:sz w:val="22"/>
              </w:rPr>
              <w:t>内容</w:t>
            </w: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</w:p>
          <w:p w14:paraId="2DE43F59" w14:textId="77777777" w:rsidR="00ED7040" w:rsidRDefault="00ED7040" w:rsidP="00ED704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datetime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3;//</w:t>
            </w:r>
            <w:r>
              <w:rPr>
                <w:rFonts w:ascii="Monaco" w:hAnsi="Monaco" w:cs="Monaco"/>
                <w:kern w:val="0"/>
                <w:sz w:val="22"/>
              </w:rPr>
              <w:t>时间</w:t>
            </w:r>
          </w:p>
          <w:p w14:paraId="285EF5F3" w14:textId="77777777" w:rsidR="00ED7040" w:rsidRDefault="00ED7040" w:rsidP="00ED704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optional string commenter = 4;//</w:t>
            </w:r>
            <w:r>
              <w:rPr>
                <w:rFonts w:ascii="Monaco" w:hAnsi="Monaco" w:cs="Monaco"/>
                <w:kern w:val="0"/>
                <w:sz w:val="22"/>
              </w:rPr>
              <w:t>评论人</w:t>
            </w:r>
          </w:p>
          <w:p w14:paraId="5E0E4317" w14:textId="77777777" w:rsidR="00ED7040" w:rsidRDefault="00ED7040" w:rsidP="00ED704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commenterid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5;//</w:t>
            </w:r>
            <w:r>
              <w:rPr>
                <w:rFonts w:ascii="Monaco" w:hAnsi="Monaco" w:cs="Monaco"/>
                <w:kern w:val="0"/>
                <w:sz w:val="22"/>
              </w:rPr>
              <w:t>评论人</w:t>
            </w:r>
            <w:r>
              <w:rPr>
                <w:rFonts w:ascii="Monaco" w:hAnsi="Monaco" w:cs="Monaco"/>
                <w:kern w:val="0"/>
                <w:sz w:val="22"/>
              </w:rPr>
              <w:t>id</w:t>
            </w:r>
          </w:p>
          <w:p w14:paraId="6430C50F" w14:textId="77777777" w:rsidR="00ED7040" w:rsidRDefault="00ED7040" w:rsidP="00ED704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commenterimg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6;//</w:t>
            </w:r>
            <w:r>
              <w:rPr>
                <w:rFonts w:ascii="Monaco" w:hAnsi="Monaco" w:cs="Monaco"/>
                <w:kern w:val="0"/>
                <w:sz w:val="22"/>
              </w:rPr>
              <w:t>评论人头像</w:t>
            </w:r>
          </w:p>
          <w:p w14:paraId="59218FB6" w14:textId="308483EB" w:rsidR="00ED7040" w:rsidRDefault="00ED7040" w:rsidP="00ED704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imagebytes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8;//</w:t>
            </w:r>
            <w:r>
              <w:rPr>
                <w:rFonts w:ascii="Monaco" w:hAnsi="Monaco" w:cs="Monaco"/>
                <w:kern w:val="0"/>
                <w:sz w:val="22"/>
              </w:rPr>
              <w:t>评论附图二进制</w:t>
            </w:r>
            <w:r>
              <w:rPr>
                <w:rFonts w:ascii="Monaco" w:hAnsi="Monaco" w:cs="Monaco" w:hint="eastAsia"/>
                <w:kern w:val="0"/>
                <w:sz w:val="22"/>
              </w:rPr>
              <w:t>(</w:t>
            </w:r>
            <w:r>
              <w:rPr>
                <w:rFonts w:ascii="Monaco" w:hAnsi="Monaco" w:cs="Monaco" w:hint="eastAsia"/>
                <w:kern w:val="0"/>
                <w:sz w:val="22"/>
              </w:rPr>
              <w:t>活动评论有</w:t>
            </w:r>
            <w:r>
              <w:rPr>
                <w:rFonts w:ascii="Monaco" w:hAnsi="Monaco" w:cs="Monaco" w:hint="eastAsia"/>
                <w:kern w:val="0"/>
                <w:sz w:val="22"/>
              </w:rPr>
              <w:t>)</w:t>
            </w:r>
          </w:p>
          <w:p w14:paraId="4D4FB139" w14:textId="77931739" w:rsidR="00ED7040" w:rsidRPr="00A43228" w:rsidRDefault="00ED7040" w:rsidP="00ED704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</w:tc>
      </w:tr>
      <w:tr w:rsidR="00C97933" w:rsidRPr="00A43228" w14:paraId="19783E84" w14:textId="77777777">
        <w:tc>
          <w:tcPr>
            <w:tcW w:w="8522" w:type="dxa"/>
            <w:gridSpan w:val="4"/>
            <w:shd w:val="clear" w:color="auto" w:fill="000000"/>
          </w:tcPr>
          <w:p w14:paraId="6220A574" w14:textId="77777777" w:rsidR="00C97933" w:rsidRPr="00A43228" w:rsidRDefault="00C97933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</w:tbl>
    <w:p w14:paraId="35030C98" w14:textId="77777777" w:rsidR="00B10D6F" w:rsidRPr="00E17551" w:rsidRDefault="00B10D6F" w:rsidP="00B10D6F"/>
    <w:p w14:paraId="5106F75D" w14:textId="1F93997B" w:rsidR="006A50B7" w:rsidRPr="009339E5" w:rsidRDefault="00233C8A" w:rsidP="006A50B7">
      <w:pPr>
        <w:pStyle w:val="3"/>
        <w:numPr>
          <w:ilvl w:val="0"/>
          <w:numId w:val="12"/>
        </w:numPr>
        <w:rPr>
          <w:rFonts w:ascii="微软雅黑" w:eastAsia="微软雅黑" w:hAnsi="微软雅黑"/>
          <w:sz w:val="18"/>
          <w:szCs w:val="18"/>
        </w:rPr>
      </w:pPr>
      <w:bookmarkStart w:id="13" w:name="_Toc236116093"/>
      <w:r>
        <w:rPr>
          <w:rFonts w:ascii="微软雅黑" w:eastAsia="微软雅黑" w:hAnsi="微软雅黑" w:hint="eastAsia"/>
          <w:sz w:val="18"/>
          <w:szCs w:val="18"/>
        </w:rPr>
        <w:t>修改收藏</w:t>
      </w:r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7"/>
        <w:gridCol w:w="942"/>
        <w:gridCol w:w="910"/>
        <w:gridCol w:w="79"/>
        <w:gridCol w:w="5294"/>
      </w:tblGrid>
      <w:tr w:rsidR="006A50B7" w:rsidRPr="00A43228" w14:paraId="796EE0F5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  <w:shd w:val="clear" w:color="auto" w:fill="1D1B11"/>
          </w:tcPr>
          <w:p w14:paraId="134C83F4" w14:textId="77777777" w:rsidR="006A50B7" w:rsidRPr="00A43228" w:rsidRDefault="006A50B7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6A50B7" w:rsidRPr="00A43228" w14:paraId="307A00E7" w14:textId="77777777">
        <w:tc>
          <w:tcPr>
            <w:tcW w:w="8522" w:type="dxa"/>
            <w:gridSpan w:val="5"/>
            <w:shd w:val="clear" w:color="auto" w:fill="808080"/>
          </w:tcPr>
          <w:p w14:paraId="2DB9157C" w14:textId="77777777" w:rsidR="006A50B7" w:rsidRPr="00A43228" w:rsidRDefault="006A50B7" w:rsidP="00C4494A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6A50B7" w:rsidRPr="00A43228" w14:paraId="25BFE2F9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</w:tcPr>
          <w:p w14:paraId="53816300" w14:textId="510B588D" w:rsidR="006A50B7" w:rsidRPr="00A43228" w:rsidRDefault="009E1995" w:rsidP="00C4494A">
            <w:pPr>
              <w:rPr>
                <w:rFonts w:ascii="微软雅黑" w:eastAsia="微软雅黑" w:hAnsi="微软雅黑" w:hint="eastAsia"/>
                <w:sz w:val="13"/>
                <w:szCs w:val="13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  <w:sz w:val="24"/>
                <w:szCs w:val="24"/>
              </w:rPr>
              <w:t>CY</w:t>
            </w:r>
            <w:r w:rsidR="00CE3BF9">
              <w:rPr>
                <w:rFonts w:ascii="Arial" w:hAnsi="Arial" w:cs="Arial" w:hint="eastAsia"/>
                <w:color w:val="252525"/>
                <w:kern w:val="0"/>
                <w:sz w:val="24"/>
                <w:szCs w:val="24"/>
              </w:rPr>
              <w:t>C</w:t>
            </w:r>
            <w:r w:rsidR="009B68D4">
              <w:rPr>
                <w:rFonts w:ascii="Arial" w:hAnsi="Arial" w:cs="Arial"/>
                <w:color w:val="252525"/>
                <w:kern w:val="0"/>
                <w:sz w:val="24"/>
                <w:szCs w:val="24"/>
              </w:rPr>
              <w:t>ollect</w:t>
            </w:r>
            <w:r w:rsidR="001E643D">
              <w:rPr>
                <w:rFonts w:ascii="Arial" w:hAnsi="Arial" w:cs="Arial" w:hint="eastAsia"/>
                <w:color w:val="252525"/>
                <w:kern w:val="0"/>
                <w:sz w:val="24"/>
                <w:szCs w:val="24"/>
              </w:rPr>
              <w:t>Edit</w:t>
            </w:r>
            <w:proofErr w:type="spellEnd"/>
          </w:p>
        </w:tc>
      </w:tr>
      <w:tr w:rsidR="006A50B7" w:rsidRPr="00A43228" w14:paraId="271B6F68" w14:textId="77777777">
        <w:tc>
          <w:tcPr>
            <w:tcW w:w="1297" w:type="dxa"/>
            <w:shd w:val="clear" w:color="auto" w:fill="000000"/>
          </w:tcPr>
          <w:p w14:paraId="4D733A7B" w14:textId="77777777" w:rsidR="006A50B7" w:rsidRPr="00A43228" w:rsidRDefault="006A50B7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42" w:type="dxa"/>
            <w:shd w:val="clear" w:color="auto" w:fill="000000"/>
          </w:tcPr>
          <w:p w14:paraId="58975A39" w14:textId="77777777" w:rsidR="006A50B7" w:rsidRPr="00A43228" w:rsidRDefault="006A50B7" w:rsidP="00C4494A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10" w:type="dxa"/>
            <w:shd w:val="clear" w:color="auto" w:fill="000000"/>
          </w:tcPr>
          <w:p w14:paraId="416D18DE" w14:textId="77777777" w:rsidR="006A50B7" w:rsidRPr="00A43228" w:rsidRDefault="006A50B7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373" w:type="dxa"/>
            <w:gridSpan w:val="2"/>
            <w:shd w:val="clear" w:color="auto" w:fill="000000"/>
          </w:tcPr>
          <w:p w14:paraId="115FE686" w14:textId="77777777" w:rsidR="006A50B7" w:rsidRPr="00A43228" w:rsidRDefault="006A50B7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233C8A" w:rsidRPr="00A43228" w14:paraId="3C340B9E" w14:textId="77777777">
        <w:tc>
          <w:tcPr>
            <w:tcW w:w="1297" w:type="dxa"/>
          </w:tcPr>
          <w:p w14:paraId="48D15238" w14:textId="276ACA1B" w:rsidR="00233C8A" w:rsidRDefault="00233C8A" w:rsidP="00C4494A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o</w:t>
            </w:r>
          </w:p>
        </w:tc>
        <w:tc>
          <w:tcPr>
            <w:tcW w:w="942" w:type="dxa"/>
          </w:tcPr>
          <w:p w14:paraId="214BFBF9" w14:textId="24C010A7" w:rsidR="00233C8A" w:rsidRPr="00A43228" w:rsidRDefault="00233C8A" w:rsidP="00C4494A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989" w:type="dxa"/>
            <w:gridSpan w:val="2"/>
          </w:tcPr>
          <w:p w14:paraId="7B0E39D3" w14:textId="774BA21E" w:rsidR="00233C8A" w:rsidRPr="00A43228" w:rsidRDefault="00233C8A" w:rsidP="00C4494A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Y</w:t>
            </w:r>
          </w:p>
        </w:tc>
        <w:tc>
          <w:tcPr>
            <w:tcW w:w="5294" w:type="dxa"/>
          </w:tcPr>
          <w:p w14:paraId="6BCD4099" w14:textId="486B7840" w:rsidR="00233C8A" w:rsidRDefault="00233C8A" w:rsidP="00CE3BF9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0 添加 1删除 </w:t>
            </w:r>
          </w:p>
        </w:tc>
      </w:tr>
      <w:tr w:rsidR="006A50B7" w:rsidRPr="00A43228" w14:paraId="2AC10B61" w14:textId="77777777">
        <w:tc>
          <w:tcPr>
            <w:tcW w:w="1297" w:type="dxa"/>
          </w:tcPr>
          <w:p w14:paraId="628DC29E" w14:textId="1FFAF3EE" w:rsidR="006A50B7" w:rsidRPr="00A43228" w:rsidRDefault="00CE3BF9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  <w:proofErr w:type="gramEnd"/>
          </w:p>
        </w:tc>
        <w:tc>
          <w:tcPr>
            <w:tcW w:w="942" w:type="dxa"/>
          </w:tcPr>
          <w:p w14:paraId="73701F6E" w14:textId="77777777" w:rsidR="006A50B7" w:rsidRPr="00A43228" w:rsidRDefault="006A50B7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String</w:t>
            </w:r>
          </w:p>
        </w:tc>
        <w:tc>
          <w:tcPr>
            <w:tcW w:w="989" w:type="dxa"/>
            <w:gridSpan w:val="2"/>
          </w:tcPr>
          <w:p w14:paraId="2F72BEB7" w14:textId="77777777" w:rsidR="006A50B7" w:rsidRPr="00A43228" w:rsidRDefault="006A50B7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Y</w:t>
            </w:r>
          </w:p>
        </w:tc>
        <w:tc>
          <w:tcPr>
            <w:tcW w:w="5294" w:type="dxa"/>
          </w:tcPr>
          <w:p w14:paraId="600B40C7" w14:textId="77777777" w:rsidR="006A50B7" w:rsidRPr="00A43228" w:rsidRDefault="00CE3BF9" w:rsidP="00CE3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收藏商品id</w:t>
            </w:r>
          </w:p>
        </w:tc>
      </w:tr>
      <w:tr w:rsidR="006A50B7" w:rsidRPr="00A43228" w14:paraId="4DB389FA" w14:textId="77777777">
        <w:tc>
          <w:tcPr>
            <w:tcW w:w="8522" w:type="dxa"/>
            <w:gridSpan w:val="5"/>
            <w:shd w:val="clear" w:color="auto" w:fill="000000"/>
          </w:tcPr>
          <w:p w14:paraId="4ADE5018" w14:textId="77777777" w:rsidR="006A50B7" w:rsidRPr="00A43228" w:rsidRDefault="006A50B7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6A50B7" w:rsidRPr="00A43228" w14:paraId="38159554" w14:textId="77777777">
        <w:tc>
          <w:tcPr>
            <w:tcW w:w="8522" w:type="dxa"/>
            <w:gridSpan w:val="5"/>
          </w:tcPr>
          <w:p w14:paraId="7BC10CD1" w14:textId="77777777" w:rsidR="006A50B7" w:rsidRPr="00A43228" w:rsidRDefault="006A50B7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14:paraId="2F0E8478" w14:textId="77777777" w:rsidR="00B10D6F" w:rsidRDefault="00B10D6F" w:rsidP="00E17551"/>
    <w:p w14:paraId="5AFCB7F9" w14:textId="53A088FF" w:rsidR="002305E8" w:rsidRPr="00E113C3" w:rsidRDefault="00C94DF2" w:rsidP="0097493B">
      <w:pPr>
        <w:pStyle w:val="3"/>
        <w:numPr>
          <w:ilvl w:val="0"/>
          <w:numId w:val="24"/>
        </w:numPr>
        <w:ind w:left="420" w:hanging="420"/>
        <w:rPr>
          <w:rFonts w:ascii="微软雅黑" w:eastAsia="微软雅黑" w:hAnsi="微软雅黑"/>
          <w:sz w:val="18"/>
          <w:szCs w:val="18"/>
        </w:rPr>
      </w:pPr>
      <w:bookmarkStart w:id="14" w:name="_Toc236116094"/>
      <w:r>
        <w:rPr>
          <w:rFonts w:ascii="微软雅黑" w:eastAsia="微软雅黑" w:hAnsi="微软雅黑" w:hint="eastAsia"/>
          <w:sz w:val="18"/>
          <w:szCs w:val="18"/>
        </w:rPr>
        <w:lastRenderedPageBreak/>
        <w:t>获取收藏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5"/>
        <w:gridCol w:w="939"/>
        <w:gridCol w:w="905"/>
        <w:gridCol w:w="5323"/>
      </w:tblGrid>
      <w:tr w:rsidR="002305E8" w:rsidRPr="00A43228" w14:paraId="7DC04780" w14:textId="77777777">
        <w:tc>
          <w:tcPr>
            <w:tcW w:w="8522" w:type="dxa"/>
            <w:gridSpan w:val="4"/>
            <w:tcBorders>
              <w:bottom w:val="single" w:sz="4" w:space="0" w:color="000000"/>
            </w:tcBorders>
            <w:shd w:val="clear" w:color="auto" w:fill="1D1B11"/>
          </w:tcPr>
          <w:p w14:paraId="2C2AB721" w14:textId="77777777" w:rsidR="002305E8" w:rsidRPr="00774C8B" w:rsidRDefault="002305E8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2305E8" w:rsidRPr="00A43228" w14:paraId="62BC666B" w14:textId="77777777">
        <w:tc>
          <w:tcPr>
            <w:tcW w:w="8522" w:type="dxa"/>
            <w:gridSpan w:val="4"/>
            <w:shd w:val="clear" w:color="auto" w:fill="808080"/>
          </w:tcPr>
          <w:p w14:paraId="5483E386" w14:textId="77777777" w:rsidR="002305E8" w:rsidRPr="00A43228" w:rsidRDefault="002305E8" w:rsidP="00C4494A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2305E8" w:rsidRPr="00A43228" w14:paraId="753B69FC" w14:textId="77777777">
        <w:tc>
          <w:tcPr>
            <w:tcW w:w="8522" w:type="dxa"/>
            <w:gridSpan w:val="4"/>
            <w:tcBorders>
              <w:bottom w:val="single" w:sz="4" w:space="0" w:color="000000"/>
            </w:tcBorders>
          </w:tcPr>
          <w:p w14:paraId="70B1EF6F" w14:textId="3C28A2C2" w:rsidR="002305E8" w:rsidRPr="00A43228" w:rsidRDefault="00C94DF2" w:rsidP="00C4494A">
            <w:pPr>
              <w:rPr>
                <w:rFonts w:ascii="微软雅黑" w:eastAsia="微软雅黑" w:hAnsi="微软雅黑" w:hint="eastAsia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CYCollectList</w:t>
            </w:r>
            <w:proofErr w:type="spellEnd"/>
          </w:p>
        </w:tc>
      </w:tr>
      <w:tr w:rsidR="002305E8" w:rsidRPr="00A43228" w14:paraId="34E1CEF7" w14:textId="77777777">
        <w:tc>
          <w:tcPr>
            <w:tcW w:w="1355" w:type="dxa"/>
            <w:shd w:val="clear" w:color="auto" w:fill="000000"/>
          </w:tcPr>
          <w:p w14:paraId="035DE1B6" w14:textId="77777777" w:rsidR="002305E8" w:rsidRPr="00A43228" w:rsidRDefault="002305E8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39" w:type="dxa"/>
            <w:shd w:val="clear" w:color="auto" w:fill="000000"/>
          </w:tcPr>
          <w:p w14:paraId="43A8ABA7" w14:textId="77777777" w:rsidR="002305E8" w:rsidRPr="00A43228" w:rsidRDefault="002305E8" w:rsidP="00C4494A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05" w:type="dxa"/>
            <w:shd w:val="clear" w:color="auto" w:fill="000000"/>
          </w:tcPr>
          <w:p w14:paraId="38CE09C6" w14:textId="77777777" w:rsidR="002305E8" w:rsidRPr="00A43228" w:rsidRDefault="002305E8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323" w:type="dxa"/>
            <w:shd w:val="clear" w:color="auto" w:fill="000000"/>
          </w:tcPr>
          <w:p w14:paraId="5359BE2E" w14:textId="77777777" w:rsidR="002305E8" w:rsidRPr="00A43228" w:rsidRDefault="002305E8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2305E8" w:rsidRPr="00A43228" w14:paraId="65015591" w14:textId="77777777">
        <w:tc>
          <w:tcPr>
            <w:tcW w:w="8522" w:type="dxa"/>
            <w:gridSpan w:val="4"/>
            <w:shd w:val="clear" w:color="auto" w:fill="000000"/>
          </w:tcPr>
          <w:p w14:paraId="6A4E9D9C" w14:textId="77777777" w:rsidR="002305E8" w:rsidRPr="00A43228" w:rsidRDefault="002305E8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2305E8" w:rsidRPr="00A43228" w14:paraId="50B0F561" w14:textId="77777777">
        <w:tc>
          <w:tcPr>
            <w:tcW w:w="8522" w:type="dxa"/>
            <w:gridSpan w:val="4"/>
          </w:tcPr>
          <w:p w14:paraId="20EEA589" w14:textId="77777777" w:rsidR="00C94DF2" w:rsidRDefault="00FC52A3" w:rsidP="00C94DF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gramStart"/>
            <w:r w:rsidR="00C94DF2"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 w:rsidR="00C94DF2"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 w:rsidR="00C94DF2">
              <w:rPr>
                <w:rFonts w:ascii="Monaco" w:hAnsi="Monaco" w:cs="Monaco"/>
                <w:kern w:val="0"/>
                <w:sz w:val="22"/>
              </w:rPr>
              <w:t>Msg_Cy_Collects</w:t>
            </w:r>
            <w:proofErr w:type="spellEnd"/>
            <w:r w:rsidR="00C94DF2"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7E5146D7" w14:textId="77777777" w:rsidR="00C94DF2" w:rsidRDefault="00C94DF2" w:rsidP="00C94DF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required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Msg_Cy_Collect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collects = 1; </w:t>
            </w:r>
          </w:p>
          <w:p w14:paraId="0F17B0A7" w14:textId="77777777" w:rsidR="00C94DF2" w:rsidRDefault="00C94DF2" w:rsidP="00C94DF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  <w:p w14:paraId="1AE0A49A" w14:textId="77777777" w:rsidR="00C94DF2" w:rsidRDefault="00C94DF2" w:rsidP="00C94DF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14:paraId="371768AF" w14:textId="77777777" w:rsidR="00C94DF2" w:rsidRDefault="00C94DF2" w:rsidP="00C94DF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Msg_Cy_Collect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1817D905" w14:textId="77777777" w:rsidR="00C94DF2" w:rsidRDefault="00C94DF2" w:rsidP="00C94DF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optional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string id = 1;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   //id</w:t>
            </w:r>
          </w:p>
          <w:p w14:paraId="65ED4751" w14:textId="77777777" w:rsidR="00C94DF2" w:rsidRDefault="00C94DF2" w:rsidP="00C94DF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name = 2;  //</w:t>
            </w:r>
            <w:r>
              <w:rPr>
                <w:rFonts w:ascii="Monaco" w:hAnsi="Monaco" w:cs="Monaco"/>
                <w:kern w:val="0"/>
                <w:sz w:val="22"/>
              </w:rPr>
              <w:t>名称</w:t>
            </w:r>
          </w:p>
          <w:p w14:paraId="5AD5D899" w14:textId="77777777" w:rsidR="00C94DF2" w:rsidRDefault="00C94DF2" w:rsidP="00C94DF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icon =3;  //</w:t>
            </w:r>
            <w:r>
              <w:rPr>
                <w:rFonts w:ascii="Monaco" w:hAnsi="Monaco" w:cs="Monaco"/>
                <w:kern w:val="0"/>
                <w:sz w:val="22"/>
              </w:rPr>
              <w:t>图片</w:t>
            </w:r>
            <w:r>
              <w:rPr>
                <w:rFonts w:ascii="Monaco" w:hAnsi="Monaco" w:cs="Monaco"/>
                <w:kern w:val="0"/>
                <w:sz w:val="22"/>
              </w:rPr>
              <w:t xml:space="preserve"> (</w:t>
            </w:r>
            <w:r>
              <w:rPr>
                <w:rFonts w:ascii="Monaco" w:hAnsi="Monaco" w:cs="Monaco"/>
                <w:kern w:val="0"/>
                <w:sz w:val="22"/>
              </w:rPr>
              <w:t>无用</w:t>
            </w:r>
            <w:r>
              <w:rPr>
                <w:rFonts w:ascii="Monaco" w:hAnsi="Monaco" w:cs="Monaco"/>
                <w:kern w:val="0"/>
                <w:sz w:val="22"/>
              </w:rPr>
              <w:t>)</w:t>
            </w:r>
          </w:p>
          <w:p w14:paraId="58E34E2E" w14:textId="77777777" w:rsidR="00C94DF2" w:rsidRDefault="00C94DF2" w:rsidP="00C94DF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size =4;  //</w:t>
            </w:r>
            <w:r>
              <w:rPr>
                <w:rFonts w:ascii="Monaco" w:hAnsi="Monaco" w:cs="Monaco"/>
                <w:kern w:val="0"/>
                <w:sz w:val="22"/>
              </w:rPr>
              <w:t>收藏数量</w:t>
            </w:r>
          </w:p>
          <w:p w14:paraId="7F3C8B17" w14:textId="233B2A6E" w:rsidR="002305E8" w:rsidRPr="00A43228" w:rsidRDefault="00C94DF2" w:rsidP="00C94DF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</w:tc>
      </w:tr>
    </w:tbl>
    <w:p w14:paraId="2FC2662D" w14:textId="3DC82E83" w:rsidR="000D5EE8" w:rsidRPr="007C7C4F" w:rsidRDefault="00720200" w:rsidP="000D5EE8">
      <w:pPr>
        <w:pStyle w:val="3"/>
        <w:numPr>
          <w:ilvl w:val="0"/>
          <w:numId w:val="24"/>
        </w:numPr>
        <w:ind w:left="420" w:hanging="420"/>
        <w:rPr>
          <w:rFonts w:ascii="微软雅黑" w:eastAsia="微软雅黑" w:hAnsi="微软雅黑"/>
          <w:sz w:val="18"/>
          <w:szCs w:val="18"/>
        </w:rPr>
      </w:pPr>
      <w:bookmarkStart w:id="15" w:name="_Toc236116095"/>
      <w:r>
        <w:rPr>
          <w:rFonts w:ascii="微软雅黑" w:eastAsia="微软雅黑" w:hAnsi="微软雅黑" w:hint="eastAsia"/>
          <w:sz w:val="18"/>
          <w:szCs w:val="18"/>
        </w:rPr>
        <w:t>修改我的</w:t>
      </w:r>
      <w:bookmarkEnd w:id="1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5"/>
        <w:gridCol w:w="939"/>
        <w:gridCol w:w="905"/>
        <w:gridCol w:w="5323"/>
      </w:tblGrid>
      <w:tr w:rsidR="000D5EE8" w:rsidRPr="00A43228" w14:paraId="77F77983" w14:textId="77777777" w:rsidTr="000B7B08">
        <w:tc>
          <w:tcPr>
            <w:tcW w:w="8522" w:type="dxa"/>
            <w:gridSpan w:val="4"/>
            <w:tcBorders>
              <w:bottom w:val="single" w:sz="4" w:space="0" w:color="000000"/>
            </w:tcBorders>
            <w:shd w:val="clear" w:color="auto" w:fill="1D1B11"/>
          </w:tcPr>
          <w:p w14:paraId="4FD6A151" w14:textId="77777777" w:rsidR="000D5EE8" w:rsidRPr="00774C8B" w:rsidRDefault="000D5EE8" w:rsidP="000B7B0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0D5EE8" w:rsidRPr="00A43228" w14:paraId="7A639D5B" w14:textId="77777777" w:rsidTr="000B7B08">
        <w:tc>
          <w:tcPr>
            <w:tcW w:w="8522" w:type="dxa"/>
            <w:gridSpan w:val="4"/>
            <w:shd w:val="clear" w:color="auto" w:fill="808080"/>
          </w:tcPr>
          <w:p w14:paraId="6BFD95AA" w14:textId="77777777" w:rsidR="000D5EE8" w:rsidRPr="00A43228" w:rsidRDefault="000D5EE8" w:rsidP="000B7B08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0D5EE8" w:rsidRPr="00A43228" w14:paraId="2BCAF278" w14:textId="77777777" w:rsidTr="000B7B08">
        <w:tc>
          <w:tcPr>
            <w:tcW w:w="8522" w:type="dxa"/>
            <w:gridSpan w:val="4"/>
            <w:tcBorders>
              <w:bottom w:val="single" w:sz="4" w:space="0" w:color="000000"/>
            </w:tcBorders>
          </w:tcPr>
          <w:p w14:paraId="5A989CF9" w14:textId="59B7A453" w:rsidR="000D5EE8" w:rsidRPr="00A43228" w:rsidRDefault="00720200" w:rsidP="00F565E7">
            <w:pPr>
              <w:rPr>
                <w:rFonts w:ascii="微软雅黑" w:eastAsia="微软雅黑" w:hAnsi="微软雅黑" w:hint="eastAsia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CY</w:t>
            </w:r>
            <w:r w:rsidR="00F565E7">
              <w:rPr>
                <w:rFonts w:ascii="微软雅黑" w:eastAsia="微软雅黑" w:hAnsi="微软雅黑" w:hint="eastAsia"/>
                <w:sz w:val="13"/>
                <w:szCs w:val="13"/>
              </w:rPr>
              <w:t>UserEdit</w:t>
            </w:r>
            <w:proofErr w:type="spellEnd"/>
          </w:p>
        </w:tc>
      </w:tr>
      <w:tr w:rsidR="000D5EE8" w:rsidRPr="00A43228" w14:paraId="275E6E30" w14:textId="77777777" w:rsidTr="00AC1F18">
        <w:tc>
          <w:tcPr>
            <w:tcW w:w="1355" w:type="dxa"/>
            <w:tcBorders>
              <w:bottom w:val="single" w:sz="4" w:space="0" w:color="000000"/>
            </w:tcBorders>
            <w:shd w:val="clear" w:color="auto" w:fill="000000"/>
          </w:tcPr>
          <w:p w14:paraId="23C4C2A8" w14:textId="77777777" w:rsidR="000D5EE8" w:rsidRPr="00A43228" w:rsidRDefault="000D5EE8" w:rsidP="000B7B0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39" w:type="dxa"/>
            <w:tcBorders>
              <w:bottom w:val="single" w:sz="4" w:space="0" w:color="000000"/>
            </w:tcBorders>
            <w:shd w:val="clear" w:color="auto" w:fill="000000"/>
          </w:tcPr>
          <w:p w14:paraId="4E6C716F" w14:textId="77777777" w:rsidR="000D5EE8" w:rsidRPr="00A43228" w:rsidRDefault="000D5EE8" w:rsidP="000B7B08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shd w:val="clear" w:color="auto" w:fill="000000"/>
          </w:tcPr>
          <w:p w14:paraId="31489753" w14:textId="77777777" w:rsidR="000D5EE8" w:rsidRPr="00A43228" w:rsidRDefault="000D5EE8" w:rsidP="000B7B0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323" w:type="dxa"/>
            <w:tcBorders>
              <w:bottom w:val="single" w:sz="4" w:space="0" w:color="000000"/>
            </w:tcBorders>
            <w:shd w:val="clear" w:color="auto" w:fill="000000"/>
          </w:tcPr>
          <w:p w14:paraId="48E2297D" w14:textId="77777777" w:rsidR="000D5EE8" w:rsidRPr="00A43228" w:rsidRDefault="000D5EE8" w:rsidP="000B7B0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AC1F18" w:rsidRPr="00A43228" w14:paraId="44E349EF" w14:textId="77777777" w:rsidTr="00AC1F18">
        <w:tc>
          <w:tcPr>
            <w:tcW w:w="8522" w:type="dxa"/>
            <w:gridSpan w:val="4"/>
            <w:shd w:val="clear" w:color="auto" w:fill="auto"/>
          </w:tcPr>
          <w:p w14:paraId="0EA86450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Msg_Cy_User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{</w:t>
            </w:r>
          </w:p>
          <w:p w14:paraId="6D1D19D1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userid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= 1; //</w:t>
            </w:r>
            <w:r>
              <w:rPr>
                <w:rFonts w:ascii="Monaco" w:hAnsi="Monaco" w:cs="Monaco"/>
                <w:kern w:val="0"/>
                <w:sz w:val="22"/>
              </w:rPr>
              <w:t>用户</w:t>
            </w:r>
            <w:r>
              <w:rPr>
                <w:rFonts w:ascii="Monaco" w:hAnsi="Monaco" w:cs="Monaco"/>
                <w:kern w:val="0"/>
                <w:sz w:val="22"/>
              </w:rPr>
              <w:t>id</w:t>
            </w:r>
          </w:p>
          <w:p w14:paraId="10745A95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name= 2; //</w:t>
            </w:r>
            <w:r>
              <w:rPr>
                <w:rFonts w:ascii="Monaco" w:hAnsi="Monaco" w:cs="Monaco"/>
                <w:kern w:val="0"/>
                <w:sz w:val="22"/>
              </w:rPr>
              <w:t>名称</w:t>
            </w:r>
          </w:p>
          <w:p w14:paraId="5AC3B45C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gender= 3; //</w:t>
            </w:r>
            <w:r>
              <w:rPr>
                <w:rFonts w:ascii="Monaco" w:hAnsi="Monaco" w:cs="Monaco"/>
                <w:kern w:val="0"/>
                <w:sz w:val="22"/>
              </w:rPr>
              <w:t>性别</w:t>
            </w:r>
          </w:p>
          <w:p w14:paraId="20EB0A09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birthday= 4; //</w:t>
            </w:r>
            <w:r>
              <w:rPr>
                <w:rFonts w:ascii="Monaco" w:hAnsi="Monaco" w:cs="Monaco"/>
                <w:kern w:val="0"/>
                <w:sz w:val="22"/>
              </w:rPr>
              <w:t>生日</w:t>
            </w:r>
          </w:p>
          <w:p w14:paraId="73ECC239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area= 5; //</w:t>
            </w:r>
            <w:r>
              <w:rPr>
                <w:rFonts w:ascii="Monaco" w:hAnsi="Monaco" w:cs="Monaco"/>
                <w:kern w:val="0"/>
                <w:sz w:val="22"/>
              </w:rPr>
              <w:t>地区</w:t>
            </w:r>
          </w:p>
          <w:p w14:paraId="5CE4056F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email= 6; //</w:t>
            </w:r>
            <w:r>
              <w:rPr>
                <w:rFonts w:ascii="Monaco" w:hAnsi="Monaco" w:cs="Monaco"/>
                <w:kern w:val="0"/>
                <w:sz w:val="22"/>
              </w:rPr>
              <w:t>邮件</w:t>
            </w:r>
          </w:p>
          <w:p w14:paraId="32B14F90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optional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qq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= 7; //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qq</w:t>
            </w:r>
            <w:proofErr w:type="spellEnd"/>
          </w:p>
          <w:p w14:paraId="574611CA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bytes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usericonByte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= 8; //</w:t>
            </w:r>
            <w:r>
              <w:rPr>
                <w:rFonts w:ascii="Monaco" w:hAnsi="Monaco" w:cs="Monaco"/>
                <w:kern w:val="0"/>
                <w:sz w:val="22"/>
              </w:rPr>
              <w:t>头像二进制</w:t>
            </w:r>
          </w:p>
          <w:p w14:paraId="3625615A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usericon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= 9; //</w:t>
            </w:r>
            <w:r>
              <w:rPr>
                <w:rFonts w:ascii="Monaco" w:hAnsi="Monaco" w:cs="Monaco"/>
                <w:kern w:val="0"/>
                <w:sz w:val="22"/>
              </w:rPr>
              <w:t>头像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url</w:t>
            </w:r>
            <w:proofErr w:type="spellEnd"/>
          </w:p>
          <w:p w14:paraId="531493E8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verify = 10; //</w:t>
            </w:r>
            <w:r>
              <w:rPr>
                <w:rFonts w:ascii="Monaco" w:hAnsi="Monaco" w:cs="Monaco"/>
                <w:kern w:val="0"/>
                <w:sz w:val="22"/>
              </w:rPr>
              <w:t>校验码</w:t>
            </w:r>
          </w:p>
          <w:p w14:paraId="577B1FCB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sinasign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=11; //</w:t>
            </w:r>
            <w:r>
              <w:rPr>
                <w:rFonts w:ascii="Monaco" w:hAnsi="Monaco" w:cs="Monaco"/>
                <w:kern w:val="0"/>
                <w:sz w:val="22"/>
              </w:rPr>
              <w:t>新浪微博绑定</w:t>
            </w:r>
          </w:p>
          <w:p w14:paraId="297F99E5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qqsign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=12;   //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qq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登陆绑定</w:t>
            </w:r>
          </w:p>
          <w:p w14:paraId="1F3FB64B" w14:textId="77777777" w:rsidR="00AC1F18" w:rsidRDefault="00AC1F18" w:rsidP="00AC1F1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wxsign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=13;   //</w:t>
            </w:r>
            <w:r>
              <w:rPr>
                <w:rFonts w:ascii="Monaco" w:hAnsi="Monaco" w:cs="Monaco"/>
                <w:kern w:val="0"/>
                <w:sz w:val="22"/>
              </w:rPr>
              <w:t>微信微博绑定</w:t>
            </w:r>
          </w:p>
          <w:p w14:paraId="5B6B77E4" w14:textId="6A411563" w:rsidR="00AC1F18" w:rsidRPr="00A43228" w:rsidRDefault="00AC1F18" w:rsidP="00AC1F18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</w:tc>
      </w:tr>
      <w:tr w:rsidR="000D5EE8" w:rsidRPr="00A43228" w14:paraId="1ABB30BB" w14:textId="77777777" w:rsidTr="000B7B08">
        <w:tc>
          <w:tcPr>
            <w:tcW w:w="8522" w:type="dxa"/>
            <w:gridSpan w:val="4"/>
            <w:shd w:val="clear" w:color="auto" w:fill="000000"/>
          </w:tcPr>
          <w:p w14:paraId="6CB5EFBE" w14:textId="77777777" w:rsidR="000D5EE8" w:rsidRPr="00A43228" w:rsidRDefault="000D5EE8" w:rsidP="000B7B0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0D5EE8" w:rsidRPr="00A43228" w14:paraId="39A672CF" w14:textId="77777777" w:rsidTr="000B7B08">
        <w:tc>
          <w:tcPr>
            <w:tcW w:w="8522" w:type="dxa"/>
            <w:gridSpan w:val="4"/>
          </w:tcPr>
          <w:p w14:paraId="1FD1408F" w14:textId="10F21FC2" w:rsidR="000D5EE8" w:rsidRPr="00A43228" w:rsidRDefault="000D5EE8" w:rsidP="000D5EE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14:paraId="418F4644" w14:textId="77777777" w:rsidR="002305E8" w:rsidRDefault="002305E8" w:rsidP="00E17551"/>
    <w:p w14:paraId="30877B17" w14:textId="5EF55637" w:rsidR="005541A9" w:rsidRPr="009339E5" w:rsidRDefault="00276F18" w:rsidP="005541A9">
      <w:pPr>
        <w:pStyle w:val="3"/>
        <w:numPr>
          <w:ilvl w:val="0"/>
          <w:numId w:val="24"/>
        </w:numPr>
        <w:rPr>
          <w:rFonts w:ascii="微软雅黑" w:eastAsia="微软雅黑" w:hAnsi="微软雅黑"/>
          <w:sz w:val="18"/>
          <w:szCs w:val="18"/>
        </w:rPr>
      </w:pPr>
      <w:bookmarkStart w:id="16" w:name="_Toc236116096"/>
      <w:r>
        <w:rPr>
          <w:rFonts w:ascii="微软雅黑" w:eastAsia="微软雅黑" w:hAnsi="微软雅黑" w:hint="eastAsia"/>
          <w:sz w:val="18"/>
          <w:szCs w:val="18"/>
        </w:rPr>
        <w:lastRenderedPageBreak/>
        <w:t>获取新闻列表</w:t>
      </w:r>
      <w:bookmarkEnd w:id="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7"/>
        <w:gridCol w:w="942"/>
        <w:gridCol w:w="910"/>
        <w:gridCol w:w="79"/>
        <w:gridCol w:w="5294"/>
      </w:tblGrid>
      <w:tr w:rsidR="005541A9" w:rsidRPr="00A43228" w14:paraId="403FE14B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  <w:shd w:val="clear" w:color="auto" w:fill="1D1B11"/>
          </w:tcPr>
          <w:p w14:paraId="5889F9C5" w14:textId="77777777" w:rsidR="005541A9" w:rsidRPr="00A43228" w:rsidRDefault="005541A9" w:rsidP="000F4C4E">
            <w:pPr>
              <w:tabs>
                <w:tab w:val="left" w:pos="892"/>
              </w:tabs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ab/>
            </w:r>
          </w:p>
        </w:tc>
      </w:tr>
      <w:tr w:rsidR="005541A9" w:rsidRPr="00A43228" w14:paraId="00AA3FBA" w14:textId="77777777">
        <w:tc>
          <w:tcPr>
            <w:tcW w:w="8522" w:type="dxa"/>
            <w:gridSpan w:val="5"/>
            <w:shd w:val="clear" w:color="auto" w:fill="808080"/>
          </w:tcPr>
          <w:p w14:paraId="6DB2D535" w14:textId="77777777" w:rsidR="005541A9" w:rsidRPr="00A43228" w:rsidRDefault="005541A9" w:rsidP="000F4C4E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5541A9" w:rsidRPr="00A43228" w14:paraId="37FA22F2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</w:tcPr>
          <w:p w14:paraId="1E5B8496" w14:textId="1766F21C" w:rsidR="005541A9" w:rsidRPr="00A43228" w:rsidRDefault="00276F18" w:rsidP="000F4C4E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CYNew</w:t>
            </w:r>
            <w:r w:rsidR="005D0F23">
              <w:rPr>
                <w:rFonts w:ascii="微软雅黑" w:eastAsia="微软雅黑" w:hAnsi="微软雅黑" w:hint="eastAsia"/>
                <w:sz w:val="13"/>
                <w:szCs w:val="13"/>
              </w:rPr>
              <w:t>List</w:t>
            </w:r>
            <w:proofErr w:type="spellEnd"/>
          </w:p>
        </w:tc>
      </w:tr>
      <w:tr w:rsidR="005541A9" w:rsidRPr="00A43228" w14:paraId="57B838A0" w14:textId="77777777">
        <w:tc>
          <w:tcPr>
            <w:tcW w:w="1297" w:type="dxa"/>
            <w:shd w:val="clear" w:color="auto" w:fill="000000"/>
          </w:tcPr>
          <w:p w14:paraId="121B6297" w14:textId="77777777" w:rsidR="005541A9" w:rsidRPr="00A43228" w:rsidRDefault="005541A9" w:rsidP="000F4C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42" w:type="dxa"/>
            <w:shd w:val="clear" w:color="auto" w:fill="000000"/>
          </w:tcPr>
          <w:p w14:paraId="3FA1ED5C" w14:textId="77777777" w:rsidR="005541A9" w:rsidRPr="00A43228" w:rsidRDefault="005541A9" w:rsidP="000F4C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10" w:type="dxa"/>
            <w:shd w:val="clear" w:color="auto" w:fill="000000"/>
          </w:tcPr>
          <w:p w14:paraId="421BA63B" w14:textId="77777777" w:rsidR="005541A9" w:rsidRPr="00A43228" w:rsidRDefault="005541A9" w:rsidP="000F4C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373" w:type="dxa"/>
            <w:gridSpan w:val="2"/>
            <w:shd w:val="clear" w:color="auto" w:fill="000000"/>
          </w:tcPr>
          <w:p w14:paraId="39C50E09" w14:textId="77777777" w:rsidR="005541A9" w:rsidRPr="00A43228" w:rsidRDefault="005541A9" w:rsidP="000F4C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AA7457" w:rsidRPr="00A43228" w14:paraId="7663C5DC" w14:textId="77777777" w:rsidTr="005043EE">
        <w:tc>
          <w:tcPr>
            <w:tcW w:w="1297" w:type="dxa"/>
          </w:tcPr>
          <w:p w14:paraId="2E51A10B" w14:textId="38CEB142" w:rsidR="00AA7457" w:rsidRDefault="00AA7457" w:rsidP="005043E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</w:p>
        </w:tc>
        <w:tc>
          <w:tcPr>
            <w:tcW w:w="942" w:type="dxa"/>
          </w:tcPr>
          <w:p w14:paraId="0C9BEED4" w14:textId="77777777" w:rsidR="00AA7457" w:rsidRPr="00A43228" w:rsidRDefault="00AA7457" w:rsidP="005043E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989" w:type="dxa"/>
            <w:gridSpan w:val="2"/>
          </w:tcPr>
          <w:p w14:paraId="5525E799" w14:textId="77777777" w:rsidR="00AA7457" w:rsidRPr="00A43228" w:rsidRDefault="00AA7457" w:rsidP="005043E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Y</w:t>
            </w:r>
          </w:p>
        </w:tc>
        <w:tc>
          <w:tcPr>
            <w:tcW w:w="5294" w:type="dxa"/>
          </w:tcPr>
          <w:p w14:paraId="2A32B558" w14:textId="20C3D08C" w:rsidR="00AA7457" w:rsidRDefault="00AA7457" w:rsidP="00AA7457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获取列表id </w:t>
            </w:r>
          </w:p>
        </w:tc>
      </w:tr>
      <w:tr w:rsidR="005541A9" w:rsidRPr="00A43228" w14:paraId="16E09FEA" w14:textId="77777777">
        <w:tc>
          <w:tcPr>
            <w:tcW w:w="8522" w:type="dxa"/>
            <w:gridSpan w:val="5"/>
            <w:shd w:val="clear" w:color="auto" w:fill="000000"/>
          </w:tcPr>
          <w:p w14:paraId="5161254B" w14:textId="77777777" w:rsidR="005541A9" w:rsidRPr="00A43228" w:rsidRDefault="005541A9" w:rsidP="000F4C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5541A9" w:rsidRPr="00A43228" w14:paraId="3B146FF6" w14:textId="77777777">
        <w:tc>
          <w:tcPr>
            <w:tcW w:w="8522" w:type="dxa"/>
            <w:gridSpan w:val="5"/>
          </w:tcPr>
          <w:p w14:paraId="6E209917" w14:textId="77777777" w:rsidR="00AA7457" w:rsidRDefault="00AA7457" w:rsidP="00AA7457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14:paraId="61DE173F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Msg_Cy_News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202EC32D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</w:t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repeated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Msg_CY_New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news = 2 ;  </w:t>
            </w:r>
          </w:p>
          <w:p w14:paraId="3D024F6B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  <w:p w14:paraId="1CAD8CF2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14:paraId="4904E7EC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Msg_CY_New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 </w:t>
            </w:r>
          </w:p>
          <w:p w14:paraId="5C421190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optional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string id = 1;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   //id</w:t>
            </w:r>
          </w:p>
          <w:p w14:paraId="6DA8B06E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imgurl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2;  //</w:t>
            </w:r>
            <w:r>
              <w:rPr>
                <w:rFonts w:ascii="Monaco" w:hAnsi="Monaco" w:cs="Monaco"/>
                <w:kern w:val="0"/>
                <w:sz w:val="22"/>
              </w:rPr>
              <w:t>图片地址</w:t>
            </w:r>
          </w:p>
          <w:p w14:paraId="7B85541C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name = 3;    //</w:t>
            </w:r>
            <w:r>
              <w:rPr>
                <w:rFonts w:ascii="Monaco" w:hAnsi="Monaco" w:cs="Monaco"/>
                <w:kern w:val="0"/>
                <w:sz w:val="22"/>
              </w:rPr>
              <w:t>文章名称</w:t>
            </w:r>
          </w:p>
          <w:p w14:paraId="44F8A298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datetime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4;   //</w:t>
            </w:r>
            <w:r>
              <w:rPr>
                <w:rFonts w:ascii="Monaco" w:hAnsi="Monaco" w:cs="Monaco"/>
                <w:kern w:val="0"/>
                <w:sz w:val="22"/>
              </w:rPr>
              <w:t>发布时间</w:t>
            </w: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</w:p>
          <w:p w14:paraId="118274C4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string describe = 5; //</w:t>
            </w:r>
            <w:r>
              <w:rPr>
                <w:rFonts w:ascii="Monaco" w:hAnsi="Monaco" w:cs="Monaco"/>
                <w:kern w:val="0"/>
                <w:sz w:val="22"/>
              </w:rPr>
              <w:t>描述</w:t>
            </w:r>
          </w:p>
          <w:p w14:paraId="54C64AFC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creater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6;  //</w:t>
            </w:r>
            <w:r>
              <w:rPr>
                <w:rFonts w:ascii="Monaco" w:hAnsi="Monaco" w:cs="Monaco"/>
                <w:kern w:val="0"/>
                <w:sz w:val="22"/>
              </w:rPr>
              <w:t>创建人</w:t>
            </w:r>
          </w:p>
          <w:p w14:paraId="56377FD6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createrIcon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=7 ;  //</w:t>
            </w:r>
            <w:r>
              <w:rPr>
                <w:rFonts w:ascii="Monaco" w:hAnsi="Monaco" w:cs="Monaco"/>
                <w:kern w:val="0"/>
                <w:sz w:val="22"/>
              </w:rPr>
              <w:t>创建人头像</w:t>
            </w:r>
          </w:p>
          <w:p w14:paraId="2A3009DD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int32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previewerSize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= 8;  //</w:t>
            </w:r>
            <w:r>
              <w:rPr>
                <w:rFonts w:ascii="Monaco" w:hAnsi="Monaco" w:cs="Monaco"/>
                <w:kern w:val="0"/>
                <w:sz w:val="22"/>
              </w:rPr>
              <w:t>浏览人数</w:t>
            </w:r>
            <w:r>
              <w:rPr>
                <w:rFonts w:ascii="Monaco" w:hAnsi="Monaco" w:cs="Monaco"/>
                <w:kern w:val="0"/>
                <w:sz w:val="22"/>
              </w:rPr>
              <w:t xml:space="preserve">  </w:t>
            </w:r>
          </w:p>
          <w:p w14:paraId="0FF723F4" w14:textId="77777777" w:rsidR="00666391" w:rsidRDefault="00666391" w:rsidP="0066639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contentUrl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9;  //</w:t>
            </w:r>
            <w:r>
              <w:rPr>
                <w:rFonts w:ascii="Monaco" w:hAnsi="Monaco" w:cs="Monaco"/>
                <w:kern w:val="0"/>
                <w:sz w:val="22"/>
              </w:rPr>
              <w:t>内容</w:t>
            </w:r>
          </w:p>
          <w:p w14:paraId="365A2399" w14:textId="172AF1C1" w:rsidR="005541A9" w:rsidRPr="00A43228" w:rsidRDefault="00666391" w:rsidP="0066639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</w:tc>
      </w:tr>
    </w:tbl>
    <w:p w14:paraId="1A17FFDE" w14:textId="77777777" w:rsidR="005541A9" w:rsidRDefault="005541A9" w:rsidP="00E17551"/>
    <w:p w14:paraId="4F07B51B" w14:textId="77777777" w:rsidR="002675D0" w:rsidRDefault="002675D0" w:rsidP="00E17551"/>
    <w:p w14:paraId="75BBBDF3" w14:textId="115F4E60" w:rsidR="005541A9" w:rsidRPr="009339E5" w:rsidRDefault="00AA5BAA" w:rsidP="005541A9">
      <w:pPr>
        <w:pStyle w:val="3"/>
        <w:numPr>
          <w:ilvl w:val="0"/>
          <w:numId w:val="24"/>
        </w:numPr>
        <w:rPr>
          <w:rFonts w:ascii="微软雅黑" w:eastAsia="微软雅黑" w:hAnsi="微软雅黑"/>
          <w:sz w:val="18"/>
          <w:szCs w:val="18"/>
        </w:rPr>
      </w:pPr>
      <w:bookmarkStart w:id="17" w:name="_Toc236116097"/>
      <w:r>
        <w:rPr>
          <w:rFonts w:ascii="微软雅黑" w:eastAsia="微软雅黑" w:hAnsi="微软雅黑" w:hint="eastAsia"/>
          <w:sz w:val="18"/>
          <w:szCs w:val="18"/>
        </w:rPr>
        <w:t>问答</w:t>
      </w:r>
      <w:bookmarkEnd w:id="1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7"/>
        <w:gridCol w:w="942"/>
        <w:gridCol w:w="910"/>
        <w:gridCol w:w="79"/>
        <w:gridCol w:w="5294"/>
      </w:tblGrid>
      <w:tr w:rsidR="005541A9" w:rsidRPr="00A43228" w14:paraId="5B979748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  <w:shd w:val="clear" w:color="auto" w:fill="1D1B11"/>
          </w:tcPr>
          <w:p w14:paraId="3E72F7C2" w14:textId="77777777" w:rsidR="005541A9" w:rsidRPr="00A43228" w:rsidRDefault="005541A9" w:rsidP="000F4C4E">
            <w:pPr>
              <w:tabs>
                <w:tab w:val="left" w:pos="892"/>
              </w:tabs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ab/>
            </w:r>
          </w:p>
        </w:tc>
      </w:tr>
      <w:tr w:rsidR="005541A9" w:rsidRPr="00A43228" w14:paraId="720033DE" w14:textId="77777777">
        <w:tc>
          <w:tcPr>
            <w:tcW w:w="8522" w:type="dxa"/>
            <w:gridSpan w:val="5"/>
            <w:shd w:val="clear" w:color="auto" w:fill="808080"/>
          </w:tcPr>
          <w:p w14:paraId="61937BC6" w14:textId="77777777" w:rsidR="005541A9" w:rsidRPr="00A43228" w:rsidRDefault="005541A9" w:rsidP="000F4C4E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5541A9" w:rsidRPr="00A43228" w14:paraId="0BA17604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</w:tcPr>
          <w:p w14:paraId="0CD2BCCB" w14:textId="7BBBDE9C" w:rsidR="005541A9" w:rsidRPr="00A43228" w:rsidRDefault="00AA5BAA" w:rsidP="00451446">
            <w:pPr>
              <w:rPr>
                <w:rFonts w:ascii="微软雅黑" w:eastAsia="微软雅黑" w:hAnsi="微软雅黑" w:hint="eastAsia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CYQuestion</w:t>
            </w:r>
            <w:r w:rsidR="004C7E9B">
              <w:rPr>
                <w:rFonts w:ascii="微软雅黑" w:eastAsia="微软雅黑" w:hAnsi="微软雅黑" w:hint="eastAsia"/>
                <w:sz w:val="13"/>
                <w:szCs w:val="13"/>
              </w:rPr>
              <w:t>List</w:t>
            </w:r>
            <w:proofErr w:type="spellEnd"/>
          </w:p>
        </w:tc>
      </w:tr>
      <w:tr w:rsidR="00EE6BE3" w:rsidRPr="00A43228" w14:paraId="22EB40CD" w14:textId="77777777" w:rsidTr="005043EE">
        <w:tc>
          <w:tcPr>
            <w:tcW w:w="1297" w:type="dxa"/>
            <w:shd w:val="clear" w:color="auto" w:fill="000000"/>
          </w:tcPr>
          <w:p w14:paraId="03A0DEB9" w14:textId="77777777" w:rsidR="00EE6BE3" w:rsidRPr="00A43228" w:rsidRDefault="00EE6BE3" w:rsidP="005043E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42" w:type="dxa"/>
            <w:shd w:val="clear" w:color="auto" w:fill="000000"/>
          </w:tcPr>
          <w:p w14:paraId="4D8D0CB0" w14:textId="77777777" w:rsidR="00EE6BE3" w:rsidRPr="00A43228" w:rsidRDefault="00EE6BE3" w:rsidP="005043E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10" w:type="dxa"/>
            <w:shd w:val="clear" w:color="auto" w:fill="000000"/>
          </w:tcPr>
          <w:p w14:paraId="372C9F98" w14:textId="77777777" w:rsidR="00EE6BE3" w:rsidRPr="00A43228" w:rsidRDefault="00EE6BE3" w:rsidP="005043E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373" w:type="dxa"/>
            <w:gridSpan w:val="2"/>
            <w:shd w:val="clear" w:color="auto" w:fill="000000"/>
          </w:tcPr>
          <w:p w14:paraId="45F35406" w14:textId="77777777" w:rsidR="00EE6BE3" w:rsidRPr="00A43228" w:rsidRDefault="00EE6BE3" w:rsidP="005043E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EE6BE3" w:rsidRPr="00A43228" w14:paraId="4E565CA8" w14:textId="77777777" w:rsidTr="005043EE">
        <w:tc>
          <w:tcPr>
            <w:tcW w:w="1297" w:type="dxa"/>
          </w:tcPr>
          <w:p w14:paraId="3621AB0D" w14:textId="77777777" w:rsidR="00EE6BE3" w:rsidRDefault="00EE6BE3" w:rsidP="005043E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</w:p>
        </w:tc>
        <w:tc>
          <w:tcPr>
            <w:tcW w:w="942" w:type="dxa"/>
          </w:tcPr>
          <w:p w14:paraId="44ABDC80" w14:textId="77777777" w:rsidR="00EE6BE3" w:rsidRPr="00A43228" w:rsidRDefault="00EE6BE3" w:rsidP="005043E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989" w:type="dxa"/>
            <w:gridSpan w:val="2"/>
          </w:tcPr>
          <w:p w14:paraId="1036FEFB" w14:textId="77777777" w:rsidR="00EE6BE3" w:rsidRPr="00A43228" w:rsidRDefault="00EE6BE3" w:rsidP="005043E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Y</w:t>
            </w:r>
          </w:p>
        </w:tc>
        <w:tc>
          <w:tcPr>
            <w:tcW w:w="5294" w:type="dxa"/>
          </w:tcPr>
          <w:p w14:paraId="28E0ACEA" w14:textId="77777777" w:rsidR="00EE6BE3" w:rsidRDefault="00EE6BE3" w:rsidP="005043E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获取列表id </w:t>
            </w:r>
          </w:p>
        </w:tc>
      </w:tr>
      <w:tr w:rsidR="00EE6BE3" w:rsidRPr="00A43228" w14:paraId="47DD61E2" w14:textId="77777777" w:rsidTr="00936460">
        <w:tc>
          <w:tcPr>
            <w:tcW w:w="8522" w:type="dxa"/>
            <w:gridSpan w:val="5"/>
            <w:shd w:val="clear" w:color="auto" w:fill="000000"/>
          </w:tcPr>
          <w:p w14:paraId="4C3928C1" w14:textId="144C2420" w:rsidR="00EE6BE3" w:rsidRPr="00A43228" w:rsidRDefault="00EE6BE3" w:rsidP="000F4C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451446" w:rsidRPr="00A43228" w14:paraId="6D69C02B" w14:textId="77777777" w:rsidTr="00936460">
        <w:trPr>
          <w:trHeight w:val="634"/>
        </w:trPr>
        <w:tc>
          <w:tcPr>
            <w:tcW w:w="8522" w:type="dxa"/>
            <w:gridSpan w:val="5"/>
          </w:tcPr>
          <w:p w14:paraId="6076B8D1" w14:textId="77777777" w:rsidR="004C7E9B" w:rsidRDefault="004C7E9B" w:rsidP="004C7E9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Msg_Cy_Questions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459D0291" w14:textId="77777777" w:rsidR="004C7E9B" w:rsidRDefault="004C7E9B" w:rsidP="004C7E9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required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Msg_Cy_Question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questions = 1; </w:t>
            </w:r>
          </w:p>
          <w:p w14:paraId="337849F2" w14:textId="77777777" w:rsidR="004C7E9B" w:rsidRDefault="004C7E9B" w:rsidP="004C7E9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  <w:p w14:paraId="28B99784" w14:textId="77777777" w:rsidR="004C7E9B" w:rsidRDefault="004C7E9B" w:rsidP="004C7E9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14:paraId="72F66B2E" w14:textId="77777777" w:rsidR="004C7E9B" w:rsidRDefault="004C7E9B" w:rsidP="004C7E9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Msg_Cy_Question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727AC7CF" w14:textId="77777777" w:rsidR="004C7E9B" w:rsidRDefault="004C7E9B" w:rsidP="004C7E9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</w:r>
            <w:proofErr w:type="gramStart"/>
            <w:r>
              <w:rPr>
                <w:rFonts w:ascii="Monaco" w:hAnsi="Monaco" w:cs="Monaco"/>
                <w:kern w:val="0"/>
                <w:sz w:val="22"/>
              </w:rPr>
              <w:t>optional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string id = 1;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   //id</w:t>
            </w:r>
          </w:p>
          <w:p w14:paraId="6B503307" w14:textId="77777777" w:rsidR="004C7E9B" w:rsidRDefault="004C7E9B" w:rsidP="004C7E9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imgurl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2;  //</w:t>
            </w:r>
            <w:r>
              <w:rPr>
                <w:rFonts w:ascii="Monaco" w:hAnsi="Monaco" w:cs="Monaco"/>
                <w:kern w:val="0"/>
                <w:sz w:val="22"/>
              </w:rPr>
              <w:t>图片</w:t>
            </w:r>
          </w:p>
          <w:p w14:paraId="7EC283DB" w14:textId="77777777" w:rsidR="004C7E9B" w:rsidRDefault="004C7E9B" w:rsidP="004C7E9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optional string name = 3;    //</w:t>
            </w:r>
            <w:r>
              <w:rPr>
                <w:rFonts w:ascii="Monaco" w:hAnsi="Monaco" w:cs="Monaco"/>
                <w:kern w:val="0"/>
                <w:sz w:val="22"/>
              </w:rPr>
              <w:t>标题</w:t>
            </w:r>
          </w:p>
          <w:p w14:paraId="0749738E" w14:textId="77777777" w:rsidR="004C7E9B" w:rsidRDefault="004C7E9B" w:rsidP="004C7E9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lastRenderedPageBreak/>
              <w:tab/>
              <w:t>optional string question = 4;   //</w:t>
            </w:r>
            <w:r>
              <w:rPr>
                <w:rFonts w:ascii="Monaco" w:hAnsi="Monaco" w:cs="Monaco"/>
                <w:kern w:val="0"/>
                <w:sz w:val="22"/>
              </w:rPr>
              <w:t>问题</w:t>
            </w: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</w:p>
          <w:p w14:paraId="27E2BFF7" w14:textId="77777777" w:rsidR="004C7E9B" w:rsidRDefault="004C7E9B" w:rsidP="004C7E9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string describe = 5; //</w:t>
            </w:r>
            <w:r>
              <w:rPr>
                <w:rFonts w:ascii="Monaco" w:hAnsi="Monaco" w:cs="Monaco"/>
                <w:kern w:val="0"/>
                <w:sz w:val="22"/>
              </w:rPr>
              <w:t>问题描述</w:t>
            </w:r>
          </w:p>
          <w:p w14:paraId="40EB351B" w14:textId="77777777" w:rsidR="004C7E9B" w:rsidRDefault="004C7E9B" w:rsidP="004C7E9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string answer = 6;  //</w:t>
            </w:r>
            <w:r>
              <w:rPr>
                <w:rFonts w:ascii="Monaco" w:hAnsi="Monaco" w:cs="Monaco"/>
                <w:kern w:val="0"/>
                <w:sz w:val="22"/>
              </w:rPr>
              <w:t>回答人</w:t>
            </w:r>
          </w:p>
          <w:p w14:paraId="1A612680" w14:textId="77777777" w:rsidR="004C7E9B" w:rsidRDefault="004C7E9B" w:rsidP="004C7E9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answercontent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=7;  //</w:t>
            </w:r>
            <w:r>
              <w:rPr>
                <w:rFonts w:ascii="Monaco" w:hAnsi="Monaco" w:cs="Monaco"/>
                <w:kern w:val="0"/>
                <w:sz w:val="22"/>
              </w:rPr>
              <w:t>回答内容</w:t>
            </w:r>
          </w:p>
          <w:p w14:paraId="1C0EC03D" w14:textId="77777777" w:rsidR="004C7E9B" w:rsidRDefault="004C7E9B" w:rsidP="004C7E9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  <w:p w14:paraId="6C6B5A07" w14:textId="22284A91" w:rsidR="00451446" w:rsidRDefault="00451446" w:rsidP="007B1331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14:paraId="5CE9D4D5" w14:textId="77777777" w:rsidR="00A9680F" w:rsidRDefault="00A9680F" w:rsidP="00E17551"/>
    <w:p w14:paraId="1196E7F1" w14:textId="6AAFF7A1" w:rsidR="00A9680F" w:rsidRPr="009339E5" w:rsidRDefault="004C7E9B" w:rsidP="00A9680F">
      <w:pPr>
        <w:pStyle w:val="3"/>
        <w:numPr>
          <w:ilvl w:val="0"/>
          <w:numId w:val="24"/>
        </w:numPr>
        <w:ind w:left="420" w:hanging="420"/>
        <w:rPr>
          <w:rFonts w:ascii="微软雅黑" w:eastAsia="微软雅黑" w:hAnsi="微软雅黑"/>
          <w:sz w:val="18"/>
          <w:szCs w:val="18"/>
        </w:rPr>
      </w:pPr>
      <w:bookmarkStart w:id="18" w:name="_Toc236116098"/>
      <w:r>
        <w:rPr>
          <w:rFonts w:ascii="微软雅黑" w:eastAsia="微软雅黑" w:hAnsi="微软雅黑" w:hint="eastAsia"/>
          <w:sz w:val="18"/>
          <w:szCs w:val="18"/>
        </w:rPr>
        <w:t>获取分类</w:t>
      </w:r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7"/>
        <w:gridCol w:w="942"/>
        <w:gridCol w:w="910"/>
        <w:gridCol w:w="79"/>
        <w:gridCol w:w="5294"/>
      </w:tblGrid>
      <w:tr w:rsidR="00A9680F" w:rsidRPr="00A43228" w14:paraId="4D547904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  <w:shd w:val="clear" w:color="auto" w:fill="1D1B11"/>
          </w:tcPr>
          <w:p w14:paraId="654CC5FD" w14:textId="77777777" w:rsidR="00A9680F" w:rsidRPr="00A43228" w:rsidRDefault="00A9680F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A9680F" w:rsidRPr="00A43228" w14:paraId="47FD0AB4" w14:textId="77777777">
        <w:tc>
          <w:tcPr>
            <w:tcW w:w="8522" w:type="dxa"/>
            <w:gridSpan w:val="5"/>
            <w:shd w:val="clear" w:color="auto" w:fill="808080"/>
          </w:tcPr>
          <w:p w14:paraId="3CB35CD4" w14:textId="77777777" w:rsidR="00A9680F" w:rsidRPr="00A43228" w:rsidRDefault="00A9680F" w:rsidP="00C4494A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A9680F" w:rsidRPr="00A43228" w14:paraId="305DEE0B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</w:tcPr>
          <w:p w14:paraId="5190857D" w14:textId="1180FA5B" w:rsidR="00A9680F" w:rsidRPr="00A43228" w:rsidRDefault="004C7E9B" w:rsidP="00C4494A">
            <w:pPr>
              <w:rPr>
                <w:rFonts w:ascii="微软雅黑" w:eastAsia="微软雅黑" w:hAnsi="微软雅黑" w:hint="eastAsia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CYSortList</w:t>
            </w:r>
            <w:proofErr w:type="spellEnd"/>
          </w:p>
        </w:tc>
      </w:tr>
      <w:tr w:rsidR="004C7E9B" w:rsidRPr="00A43228" w14:paraId="6CE991B8" w14:textId="77777777" w:rsidTr="005043EE">
        <w:tc>
          <w:tcPr>
            <w:tcW w:w="1297" w:type="dxa"/>
            <w:shd w:val="clear" w:color="auto" w:fill="000000"/>
          </w:tcPr>
          <w:p w14:paraId="43BA56A2" w14:textId="77777777" w:rsidR="004C7E9B" w:rsidRPr="00A43228" w:rsidRDefault="004C7E9B" w:rsidP="005043E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42" w:type="dxa"/>
            <w:shd w:val="clear" w:color="auto" w:fill="000000"/>
          </w:tcPr>
          <w:p w14:paraId="5E9A606A" w14:textId="77777777" w:rsidR="004C7E9B" w:rsidRPr="00A43228" w:rsidRDefault="004C7E9B" w:rsidP="005043E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10" w:type="dxa"/>
            <w:shd w:val="clear" w:color="auto" w:fill="000000"/>
          </w:tcPr>
          <w:p w14:paraId="63719AFF" w14:textId="77777777" w:rsidR="004C7E9B" w:rsidRPr="00A43228" w:rsidRDefault="004C7E9B" w:rsidP="005043E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373" w:type="dxa"/>
            <w:gridSpan w:val="2"/>
            <w:shd w:val="clear" w:color="auto" w:fill="000000"/>
          </w:tcPr>
          <w:p w14:paraId="18541656" w14:textId="77777777" w:rsidR="004C7E9B" w:rsidRPr="00A43228" w:rsidRDefault="004C7E9B" w:rsidP="005043E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4C7E9B" w:rsidRPr="00A43228" w14:paraId="3E7FEF7F" w14:textId="77777777" w:rsidTr="005043EE">
        <w:tc>
          <w:tcPr>
            <w:tcW w:w="1297" w:type="dxa"/>
          </w:tcPr>
          <w:p w14:paraId="57882DB0" w14:textId="77777777" w:rsidR="004C7E9B" w:rsidRDefault="004C7E9B" w:rsidP="005043E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</w:p>
        </w:tc>
        <w:tc>
          <w:tcPr>
            <w:tcW w:w="942" w:type="dxa"/>
          </w:tcPr>
          <w:p w14:paraId="1E4D9DDE" w14:textId="77777777" w:rsidR="004C7E9B" w:rsidRPr="00A43228" w:rsidRDefault="004C7E9B" w:rsidP="005043E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989" w:type="dxa"/>
            <w:gridSpan w:val="2"/>
          </w:tcPr>
          <w:p w14:paraId="22AE1AD4" w14:textId="4D13B6C6" w:rsidR="004C7E9B" w:rsidRPr="00A43228" w:rsidRDefault="004C7E9B" w:rsidP="005043E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5294" w:type="dxa"/>
          </w:tcPr>
          <w:p w14:paraId="0C47EDF1" w14:textId="77777777" w:rsidR="004C7E9B" w:rsidRDefault="004C7E9B" w:rsidP="005043E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获取列表id </w:t>
            </w:r>
          </w:p>
        </w:tc>
      </w:tr>
      <w:tr w:rsidR="003D57BF" w:rsidRPr="00A43228" w14:paraId="78E699C0" w14:textId="77777777" w:rsidTr="00AB57A6">
        <w:tc>
          <w:tcPr>
            <w:tcW w:w="8522" w:type="dxa"/>
            <w:gridSpan w:val="5"/>
            <w:shd w:val="clear" w:color="auto" w:fill="000000"/>
          </w:tcPr>
          <w:p w14:paraId="1E81E979" w14:textId="268FD5A8" w:rsidR="003D57BF" w:rsidRPr="00A43228" w:rsidRDefault="004C7E9B" w:rsidP="00C4494A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返回结果</w:t>
            </w:r>
          </w:p>
        </w:tc>
      </w:tr>
      <w:tr w:rsidR="003D57BF" w:rsidRPr="00A43228" w14:paraId="55CA3B6C" w14:textId="77777777" w:rsidTr="00AB57A6">
        <w:trPr>
          <w:trHeight w:val="956"/>
        </w:trPr>
        <w:tc>
          <w:tcPr>
            <w:tcW w:w="8522" w:type="dxa"/>
            <w:gridSpan w:val="5"/>
          </w:tcPr>
          <w:p w14:paraId="0EC4B2DA" w14:textId="77777777" w:rsidR="005043EE" w:rsidRDefault="005043EE" w:rsidP="005043E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Msg_Cy_Sorts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2B0E0FF1" w14:textId="77777777" w:rsidR="005043EE" w:rsidRDefault="005043EE" w:rsidP="005043E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repeated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Msg_Cy_Sort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sort = 1; //</w:t>
            </w:r>
            <w:r>
              <w:rPr>
                <w:rFonts w:ascii="Monaco" w:hAnsi="Monaco" w:cs="Monaco"/>
                <w:kern w:val="0"/>
                <w:sz w:val="22"/>
              </w:rPr>
              <w:t>分类列表</w:t>
            </w:r>
          </w:p>
          <w:p w14:paraId="5586539C" w14:textId="77777777" w:rsidR="005043EE" w:rsidRDefault="005043EE" w:rsidP="005043E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  <w:p w14:paraId="1D427751" w14:textId="77777777" w:rsidR="005043EE" w:rsidRDefault="005043EE" w:rsidP="005043E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14:paraId="19E82AA1" w14:textId="77777777" w:rsidR="005043EE" w:rsidRDefault="005043EE" w:rsidP="005043E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Msg_Cy_Sort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7AB831E9" w14:textId="77777777" w:rsidR="005043EE" w:rsidRDefault="005043EE" w:rsidP="005043E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required string id= 1; //</w:t>
            </w:r>
            <w:r>
              <w:rPr>
                <w:rFonts w:ascii="Monaco" w:hAnsi="Monaco" w:cs="Monaco"/>
                <w:kern w:val="0"/>
                <w:sz w:val="22"/>
              </w:rPr>
              <w:t>分类</w:t>
            </w:r>
            <w:r>
              <w:rPr>
                <w:rFonts w:ascii="Monaco" w:hAnsi="Monaco" w:cs="Monaco"/>
                <w:kern w:val="0"/>
                <w:sz w:val="22"/>
              </w:rPr>
              <w:t>id</w:t>
            </w:r>
          </w:p>
          <w:p w14:paraId="075FA62B" w14:textId="77777777" w:rsidR="005043EE" w:rsidRDefault="005043EE" w:rsidP="005043E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int32 type = 2 [default=0]; //</w:t>
            </w:r>
            <w:r>
              <w:rPr>
                <w:rFonts w:ascii="Monaco" w:hAnsi="Monaco" w:cs="Monaco"/>
                <w:kern w:val="0"/>
                <w:sz w:val="22"/>
              </w:rPr>
              <w:t>类型</w:t>
            </w:r>
            <w:r>
              <w:rPr>
                <w:rFonts w:ascii="Monaco" w:hAnsi="Monaco" w:cs="Monaco"/>
                <w:kern w:val="0"/>
                <w:sz w:val="22"/>
              </w:rPr>
              <w:t xml:space="preserve">  0 </w:t>
            </w:r>
            <w:r>
              <w:rPr>
                <w:rFonts w:ascii="Monaco" w:hAnsi="Monaco" w:cs="Monaco"/>
                <w:kern w:val="0"/>
                <w:sz w:val="22"/>
              </w:rPr>
              <w:t>主分类</w:t>
            </w:r>
            <w:r>
              <w:rPr>
                <w:rFonts w:ascii="Monaco" w:hAnsi="Monaco" w:cs="Monaco"/>
                <w:kern w:val="0"/>
                <w:sz w:val="22"/>
              </w:rPr>
              <w:t xml:space="preserve">  1 </w:t>
            </w:r>
            <w:r>
              <w:rPr>
                <w:rFonts w:ascii="Monaco" w:hAnsi="Monaco" w:cs="Monaco"/>
                <w:kern w:val="0"/>
                <w:sz w:val="22"/>
              </w:rPr>
              <w:t>子分类</w:t>
            </w:r>
          </w:p>
          <w:p w14:paraId="7B767019" w14:textId="77777777" w:rsidR="005043EE" w:rsidRDefault="005043EE" w:rsidP="005043E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>required string name = 3; //</w:t>
            </w:r>
            <w:r>
              <w:rPr>
                <w:rFonts w:ascii="Monaco" w:hAnsi="Monaco" w:cs="Monaco"/>
                <w:kern w:val="0"/>
                <w:sz w:val="22"/>
              </w:rPr>
              <w:t>分类名称</w:t>
            </w:r>
          </w:p>
          <w:p w14:paraId="09B75CEE" w14:textId="77777777" w:rsidR="005043EE" w:rsidRDefault="005043EE" w:rsidP="005043E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icon = 4; // </w:t>
            </w:r>
            <w:r>
              <w:rPr>
                <w:rFonts w:ascii="Monaco" w:hAnsi="Monaco" w:cs="Monaco"/>
                <w:kern w:val="0"/>
                <w:sz w:val="22"/>
              </w:rPr>
              <w:t>分类图标</w:t>
            </w: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</w:p>
          <w:p w14:paraId="5A74D506" w14:textId="77777777" w:rsidR="005043EE" w:rsidRDefault="005043EE" w:rsidP="005043E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childid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=5; //</w:t>
            </w:r>
            <w:r>
              <w:rPr>
                <w:rFonts w:ascii="Monaco" w:hAnsi="Monaco" w:cs="Monaco"/>
                <w:kern w:val="0"/>
                <w:sz w:val="22"/>
              </w:rPr>
              <w:t>子分类</w:t>
            </w:r>
            <w:r>
              <w:rPr>
                <w:rFonts w:ascii="Monaco" w:hAnsi="Monaco" w:cs="Monaco"/>
                <w:kern w:val="0"/>
                <w:sz w:val="22"/>
              </w:rPr>
              <w:t>id</w:t>
            </w:r>
          </w:p>
          <w:p w14:paraId="4F1D3AB8" w14:textId="77777777" w:rsidR="005043EE" w:rsidRDefault="005043EE" w:rsidP="005043EE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repeated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Msg_Cy_Sort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children =6;//</w:t>
            </w:r>
            <w:r>
              <w:rPr>
                <w:rFonts w:ascii="Monaco" w:hAnsi="Monaco" w:cs="Monaco"/>
                <w:kern w:val="0"/>
                <w:sz w:val="22"/>
              </w:rPr>
              <w:t>子分类</w:t>
            </w:r>
            <w:r>
              <w:rPr>
                <w:rFonts w:ascii="Monaco" w:hAnsi="Monaco" w:cs="Monaco"/>
                <w:kern w:val="0"/>
                <w:sz w:val="22"/>
              </w:rPr>
              <w:t xml:space="preserve">  (</w:t>
            </w:r>
            <w:r>
              <w:rPr>
                <w:rFonts w:ascii="Monaco" w:hAnsi="Monaco" w:cs="Monaco"/>
                <w:kern w:val="0"/>
                <w:sz w:val="22"/>
              </w:rPr>
              <w:t>扩展使用</w:t>
            </w:r>
            <w:r>
              <w:rPr>
                <w:rFonts w:ascii="Monaco" w:hAnsi="Monaco" w:cs="Monaco"/>
                <w:kern w:val="0"/>
                <w:sz w:val="22"/>
              </w:rPr>
              <w:t xml:space="preserve">) </w:t>
            </w:r>
          </w:p>
          <w:p w14:paraId="42EB3E85" w14:textId="2F628221" w:rsidR="003D57BF" w:rsidRPr="004C7E9B" w:rsidRDefault="005043EE" w:rsidP="005043EE"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</w:tc>
      </w:tr>
    </w:tbl>
    <w:p w14:paraId="6E64192A" w14:textId="77777777" w:rsidR="00A9680F" w:rsidRDefault="00A9680F" w:rsidP="00A9680F"/>
    <w:p w14:paraId="11265752" w14:textId="75C48AEC" w:rsidR="003C5954" w:rsidRPr="009339E5" w:rsidRDefault="00C846CB" w:rsidP="003C5954">
      <w:pPr>
        <w:pStyle w:val="3"/>
        <w:numPr>
          <w:ilvl w:val="0"/>
          <w:numId w:val="24"/>
        </w:numPr>
        <w:ind w:left="420" w:hanging="420"/>
        <w:rPr>
          <w:rFonts w:ascii="微软雅黑" w:eastAsia="微软雅黑" w:hAnsi="微软雅黑"/>
          <w:sz w:val="18"/>
          <w:szCs w:val="18"/>
        </w:rPr>
      </w:pPr>
      <w:bookmarkStart w:id="19" w:name="_Toc236116099"/>
      <w:r>
        <w:rPr>
          <w:rFonts w:ascii="微软雅黑" w:eastAsia="微软雅黑" w:hAnsi="微软雅黑" w:hint="eastAsia"/>
          <w:sz w:val="18"/>
          <w:szCs w:val="18"/>
        </w:rPr>
        <w:t>获取评论</w:t>
      </w:r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7"/>
        <w:gridCol w:w="942"/>
        <w:gridCol w:w="910"/>
        <w:gridCol w:w="79"/>
        <w:gridCol w:w="5294"/>
      </w:tblGrid>
      <w:tr w:rsidR="003C5954" w:rsidRPr="00A43228" w14:paraId="5AABD0BB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  <w:shd w:val="clear" w:color="auto" w:fill="1D1B11"/>
          </w:tcPr>
          <w:p w14:paraId="06F0B065" w14:textId="77777777" w:rsidR="003C5954" w:rsidRPr="00A43228" w:rsidRDefault="003C5954" w:rsidP="0073331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3C5954" w:rsidRPr="00A43228" w14:paraId="45DE3638" w14:textId="77777777">
        <w:tc>
          <w:tcPr>
            <w:tcW w:w="8522" w:type="dxa"/>
            <w:gridSpan w:val="5"/>
            <w:shd w:val="clear" w:color="auto" w:fill="808080"/>
          </w:tcPr>
          <w:p w14:paraId="0C737F10" w14:textId="77777777" w:rsidR="003C5954" w:rsidRPr="00A43228" w:rsidRDefault="003C5954" w:rsidP="00733316">
            <w:pPr>
              <w:rPr>
                <w:rFonts w:ascii="微软雅黑" w:eastAsia="微软雅黑" w:hAnsi="微软雅黑"/>
                <w:color w:val="FFFFFF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color w:val="FFFFFF"/>
                <w:sz w:val="15"/>
                <w:szCs w:val="15"/>
              </w:rPr>
              <w:t>接口代码</w:t>
            </w:r>
          </w:p>
        </w:tc>
      </w:tr>
      <w:tr w:rsidR="003C5954" w:rsidRPr="00A43228" w14:paraId="4CC303D5" w14:textId="77777777">
        <w:tc>
          <w:tcPr>
            <w:tcW w:w="8522" w:type="dxa"/>
            <w:gridSpan w:val="5"/>
            <w:tcBorders>
              <w:bottom w:val="single" w:sz="4" w:space="0" w:color="000000"/>
            </w:tcBorders>
          </w:tcPr>
          <w:p w14:paraId="78D2DF07" w14:textId="1C974A02" w:rsidR="003C5954" w:rsidRPr="00A43228" w:rsidRDefault="004B2F03" w:rsidP="00733316">
            <w:pPr>
              <w:rPr>
                <w:rFonts w:ascii="微软雅黑" w:eastAsia="微软雅黑" w:hAnsi="微软雅黑" w:hint="eastAsia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CyCommentList</w:t>
            </w:r>
            <w:proofErr w:type="spellEnd"/>
          </w:p>
        </w:tc>
      </w:tr>
      <w:tr w:rsidR="003C5954" w:rsidRPr="00A43228" w14:paraId="455D127C" w14:textId="77777777">
        <w:tc>
          <w:tcPr>
            <w:tcW w:w="1297" w:type="dxa"/>
            <w:shd w:val="clear" w:color="auto" w:fill="000000"/>
          </w:tcPr>
          <w:p w14:paraId="7076D89E" w14:textId="77777777" w:rsidR="003C5954" w:rsidRPr="00A43228" w:rsidRDefault="003C5954" w:rsidP="0073331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942" w:type="dxa"/>
            <w:shd w:val="clear" w:color="auto" w:fill="000000"/>
          </w:tcPr>
          <w:p w14:paraId="1A61283A" w14:textId="77777777" w:rsidR="003C5954" w:rsidRPr="00A43228" w:rsidRDefault="003C5954" w:rsidP="00733316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10" w:type="dxa"/>
            <w:shd w:val="clear" w:color="auto" w:fill="000000"/>
          </w:tcPr>
          <w:p w14:paraId="1C50F23E" w14:textId="77777777" w:rsidR="003C5954" w:rsidRPr="00A43228" w:rsidRDefault="003C5954" w:rsidP="0073331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必须</w:t>
            </w:r>
          </w:p>
        </w:tc>
        <w:tc>
          <w:tcPr>
            <w:tcW w:w="5373" w:type="dxa"/>
            <w:gridSpan w:val="2"/>
            <w:shd w:val="clear" w:color="auto" w:fill="000000"/>
          </w:tcPr>
          <w:p w14:paraId="6869FEB3" w14:textId="77777777" w:rsidR="003C5954" w:rsidRPr="00A43228" w:rsidRDefault="003C5954" w:rsidP="0073331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670795" w:rsidRPr="00A43228" w14:paraId="2A2C0823" w14:textId="77777777" w:rsidTr="000C7DF1">
        <w:tc>
          <w:tcPr>
            <w:tcW w:w="1297" w:type="dxa"/>
          </w:tcPr>
          <w:p w14:paraId="4CB454B0" w14:textId="77777777" w:rsidR="00670795" w:rsidRDefault="00670795" w:rsidP="000C7DF1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</w:p>
        </w:tc>
        <w:tc>
          <w:tcPr>
            <w:tcW w:w="942" w:type="dxa"/>
          </w:tcPr>
          <w:p w14:paraId="3D21CF63" w14:textId="77777777" w:rsidR="00670795" w:rsidRPr="00A43228" w:rsidRDefault="00670795" w:rsidP="000C7DF1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989" w:type="dxa"/>
            <w:gridSpan w:val="2"/>
          </w:tcPr>
          <w:p w14:paraId="551DCE93" w14:textId="371B151F" w:rsidR="00670795" w:rsidRPr="00A43228" w:rsidRDefault="00670795" w:rsidP="000C7DF1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Y</w:t>
            </w:r>
          </w:p>
        </w:tc>
        <w:tc>
          <w:tcPr>
            <w:tcW w:w="5294" w:type="dxa"/>
          </w:tcPr>
          <w:p w14:paraId="738AAD6C" w14:textId="77777777" w:rsidR="00670795" w:rsidRDefault="00670795" w:rsidP="000C7DF1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获取列表id </w:t>
            </w:r>
          </w:p>
        </w:tc>
      </w:tr>
      <w:tr w:rsidR="003C5954" w:rsidRPr="00A43228" w14:paraId="7259A92A" w14:textId="77777777">
        <w:tc>
          <w:tcPr>
            <w:tcW w:w="8522" w:type="dxa"/>
            <w:gridSpan w:val="5"/>
            <w:shd w:val="clear" w:color="auto" w:fill="000000"/>
          </w:tcPr>
          <w:p w14:paraId="70C5E11A" w14:textId="77777777" w:rsidR="003C5954" w:rsidRPr="00A43228" w:rsidRDefault="003C5954" w:rsidP="0073331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43228"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3C5954" w:rsidRPr="00A43228" w14:paraId="536DECAA" w14:textId="77777777">
        <w:tc>
          <w:tcPr>
            <w:tcW w:w="8522" w:type="dxa"/>
            <w:gridSpan w:val="5"/>
          </w:tcPr>
          <w:p w14:paraId="7A50D611" w14:textId="77777777" w:rsidR="000615D6" w:rsidRDefault="000615D6" w:rsidP="000615D6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Msg_Cy_comments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0A314057" w14:textId="77777777" w:rsidR="000615D6" w:rsidRDefault="000615D6" w:rsidP="000615D6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ab/>
              <w:t xml:space="preserve">repeated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Msg_Cy_Comment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comments = 1; //</w:t>
            </w:r>
            <w:r>
              <w:rPr>
                <w:rFonts w:ascii="Monaco" w:hAnsi="Monaco" w:cs="Monaco"/>
                <w:kern w:val="0"/>
                <w:sz w:val="22"/>
              </w:rPr>
              <w:t>评论列表</w:t>
            </w:r>
          </w:p>
          <w:p w14:paraId="1E7E0E51" w14:textId="77777777" w:rsidR="000615D6" w:rsidRDefault="000615D6" w:rsidP="000615D6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  <w:p w14:paraId="64F8028E" w14:textId="77777777" w:rsidR="000615D6" w:rsidRDefault="000615D6" w:rsidP="000615D6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14:paraId="1986E638" w14:textId="77777777" w:rsidR="000615D6" w:rsidRDefault="000615D6" w:rsidP="000615D6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proofErr w:type="gramStart"/>
            <w:r>
              <w:rPr>
                <w:rFonts w:ascii="Monaco" w:hAnsi="Monaco" w:cs="Monaco"/>
                <w:kern w:val="0"/>
                <w:sz w:val="22"/>
              </w:rPr>
              <w:t>message</w:t>
            </w:r>
            <w:proofErr w:type="gramEnd"/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Msg_Cy_Comment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{</w:t>
            </w:r>
          </w:p>
          <w:p w14:paraId="673AA3A5" w14:textId="77777777" w:rsidR="000615D6" w:rsidRDefault="000615D6" w:rsidP="000615D6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lastRenderedPageBreak/>
              <w:t xml:space="preserve"> </w:t>
            </w:r>
            <w:r>
              <w:rPr>
                <w:rFonts w:ascii="Monaco" w:hAnsi="Monaco" w:cs="Monaco"/>
                <w:kern w:val="0"/>
                <w:sz w:val="22"/>
              </w:rPr>
              <w:tab/>
              <w:t>optional string id= 1; //</w:t>
            </w:r>
            <w:r>
              <w:rPr>
                <w:rFonts w:ascii="Monaco" w:hAnsi="Monaco" w:cs="Monaco"/>
                <w:kern w:val="0"/>
                <w:sz w:val="22"/>
              </w:rPr>
              <w:t>评论</w:t>
            </w:r>
            <w:r>
              <w:rPr>
                <w:rFonts w:ascii="Monaco" w:hAnsi="Monaco" w:cs="Monaco"/>
                <w:kern w:val="0"/>
                <w:sz w:val="22"/>
              </w:rPr>
              <w:t>id</w:t>
            </w:r>
          </w:p>
          <w:p w14:paraId="4FA4DEB6" w14:textId="77777777" w:rsidR="000615D6" w:rsidRDefault="000615D6" w:rsidP="000615D6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optional string content = 2;//</w:t>
            </w:r>
            <w:r>
              <w:rPr>
                <w:rFonts w:ascii="Monaco" w:hAnsi="Monaco" w:cs="Monaco"/>
                <w:kern w:val="0"/>
                <w:sz w:val="22"/>
              </w:rPr>
              <w:t>内容</w:t>
            </w: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</w:p>
          <w:p w14:paraId="0300C9EE" w14:textId="77777777" w:rsidR="000615D6" w:rsidRDefault="000615D6" w:rsidP="000615D6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datetime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3;//</w:t>
            </w:r>
            <w:r>
              <w:rPr>
                <w:rFonts w:ascii="Monaco" w:hAnsi="Monaco" w:cs="Monaco"/>
                <w:kern w:val="0"/>
                <w:sz w:val="22"/>
              </w:rPr>
              <w:t>时间</w:t>
            </w:r>
          </w:p>
          <w:p w14:paraId="504F72D2" w14:textId="77777777" w:rsidR="000615D6" w:rsidRDefault="000615D6" w:rsidP="000615D6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optional string commenter = 4;//</w:t>
            </w:r>
            <w:r>
              <w:rPr>
                <w:rFonts w:ascii="Monaco" w:hAnsi="Monaco" w:cs="Monaco"/>
                <w:kern w:val="0"/>
                <w:sz w:val="22"/>
              </w:rPr>
              <w:t>评论人</w:t>
            </w:r>
          </w:p>
          <w:p w14:paraId="12F4C773" w14:textId="77777777" w:rsidR="000615D6" w:rsidRDefault="000615D6" w:rsidP="000615D6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commenterid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5;//</w:t>
            </w:r>
            <w:r>
              <w:rPr>
                <w:rFonts w:ascii="Monaco" w:hAnsi="Monaco" w:cs="Monaco"/>
                <w:kern w:val="0"/>
                <w:sz w:val="22"/>
              </w:rPr>
              <w:t>评论人</w:t>
            </w:r>
            <w:r>
              <w:rPr>
                <w:rFonts w:ascii="Monaco" w:hAnsi="Monaco" w:cs="Monaco"/>
                <w:kern w:val="0"/>
                <w:sz w:val="22"/>
              </w:rPr>
              <w:t>id</w:t>
            </w:r>
          </w:p>
          <w:p w14:paraId="53943322" w14:textId="77777777" w:rsidR="000615D6" w:rsidRDefault="000615D6" w:rsidP="000615D6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commenterimg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6;//</w:t>
            </w:r>
            <w:r>
              <w:rPr>
                <w:rFonts w:ascii="Monaco" w:hAnsi="Monaco" w:cs="Monaco"/>
                <w:kern w:val="0"/>
                <w:sz w:val="22"/>
              </w:rPr>
              <w:t>评论人头像</w:t>
            </w:r>
          </w:p>
          <w:p w14:paraId="777A8D91" w14:textId="77777777" w:rsidR="000615D6" w:rsidRDefault="000615D6" w:rsidP="000615D6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optional string image = 7;//</w:t>
            </w:r>
            <w:r>
              <w:rPr>
                <w:rFonts w:ascii="Monaco" w:hAnsi="Monaco" w:cs="Monaco"/>
                <w:kern w:val="0"/>
                <w:sz w:val="22"/>
              </w:rPr>
              <w:t>评论附图</w:t>
            </w:r>
            <w:r>
              <w:rPr>
                <w:rFonts w:ascii="Monaco" w:hAnsi="Monaco" w:cs="Monaco"/>
                <w:kern w:val="0"/>
                <w:sz w:val="22"/>
              </w:rPr>
              <w:t xml:space="preserve"> </w:t>
            </w:r>
          </w:p>
          <w:p w14:paraId="3395FB4C" w14:textId="77777777" w:rsidR="000615D6" w:rsidRDefault="000615D6" w:rsidP="000615D6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optional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imagebytes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 xml:space="preserve"> = 8;//</w:t>
            </w:r>
            <w:r>
              <w:rPr>
                <w:rFonts w:ascii="Monaco" w:hAnsi="Monaco" w:cs="Monaco"/>
                <w:kern w:val="0"/>
                <w:sz w:val="22"/>
              </w:rPr>
              <w:t>评论附图二进制</w:t>
            </w:r>
          </w:p>
          <w:p w14:paraId="0DD58577" w14:textId="1BD663C2" w:rsidR="003C5954" w:rsidRPr="00A43228" w:rsidRDefault="000615D6" w:rsidP="000615D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</w:tc>
      </w:tr>
    </w:tbl>
    <w:p w14:paraId="3B1D05B5" w14:textId="77777777" w:rsidR="003C5954" w:rsidRDefault="003C5954" w:rsidP="00A9680F"/>
    <w:p w14:paraId="6DBE816B" w14:textId="77777777" w:rsidR="002C7972" w:rsidRDefault="002C7972" w:rsidP="0085474D"/>
    <w:sectPr w:rsidR="002C7972" w:rsidSect="003A32D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8ED1D" w14:textId="77777777" w:rsidR="005043EE" w:rsidRDefault="005043EE" w:rsidP="004223FD">
      <w:r>
        <w:separator/>
      </w:r>
    </w:p>
  </w:endnote>
  <w:endnote w:type="continuationSeparator" w:id="0">
    <w:p w14:paraId="577A95B0" w14:textId="77777777" w:rsidR="005043EE" w:rsidRDefault="005043EE" w:rsidP="00422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7D943" w14:textId="77777777" w:rsidR="005043EE" w:rsidRDefault="005043EE" w:rsidP="004223FD">
      <w:r>
        <w:separator/>
      </w:r>
    </w:p>
  </w:footnote>
  <w:footnote w:type="continuationSeparator" w:id="0">
    <w:p w14:paraId="56F87D7D" w14:textId="77777777" w:rsidR="005043EE" w:rsidRDefault="005043EE" w:rsidP="004223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5BEB0" w14:textId="77777777" w:rsidR="005043EE" w:rsidRDefault="005043EE" w:rsidP="004223FD">
    <w:pPr>
      <w:pStyle w:val="a3"/>
      <w:pBdr>
        <w:bottom w:val="single" w:sz="6" w:space="0" w:color="auto"/>
      </w:pBdr>
    </w:pPr>
    <w:r>
      <w:rPr>
        <w:rFonts w:hint="eastAsia"/>
      </w:rPr>
      <w:t>常州香传电商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3964A4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F3AF0E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ACF8196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E36470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5D8850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1643D3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BDEC1B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57EE23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EE4E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6706F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B087299"/>
    <w:multiLevelType w:val="hybridMultilevel"/>
    <w:tmpl w:val="D9E6E7A2"/>
    <w:lvl w:ilvl="0" w:tplc="6298B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1C4653"/>
    <w:multiLevelType w:val="hybridMultilevel"/>
    <w:tmpl w:val="7BCCBF7A"/>
    <w:lvl w:ilvl="0" w:tplc="5E22C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CD1E23"/>
    <w:multiLevelType w:val="hybridMultilevel"/>
    <w:tmpl w:val="52367924"/>
    <w:lvl w:ilvl="0" w:tplc="9AF07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8700AF"/>
    <w:multiLevelType w:val="hybridMultilevel"/>
    <w:tmpl w:val="D2BE59D0"/>
    <w:lvl w:ilvl="0" w:tplc="1F9ACF5E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DBE0B27"/>
    <w:multiLevelType w:val="hybridMultilevel"/>
    <w:tmpl w:val="F5EAB232"/>
    <w:lvl w:ilvl="0" w:tplc="A738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50502D"/>
    <w:multiLevelType w:val="hybridMultilevel"/>
    <w:tmpl w:val="1904FB22"/>
    <w:lvl w:ilvl="0" w:tplc="13B457D6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4991BFA"/>
    <w:multiLevelType w:val="hybridMultilevel"/>
    <w:tmpl w:val="74AA0A80"/>
    <w:lvl w:ilvl="0" w:tplc="D59E8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390DE0"/>
    <w:multiLevelType w:val="hybridMultilevel"/>
    <w:tmpl w:val="E27AE7AE"/>
    <w:lvl w:ilvl="0" w:tplc="51824A46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C722D27"/>
    <w:multiLevelType w:val="hybridMultilevel"/>
    <w:tmpl w:val="9162FF3A"/>
    <w:lvl w:ilvl="0" w:tplc="3EFCA8EA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1A04FBD"/>
    <w:multiLevelType w:val="hybridMultilevel"/>
    <w:tmpl w:val="ED987F22"/>
    <w:lvl w:ilvl="0" w:tplc="E88AB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174265"/>
    <w:multiLevelType w:val="hybridMultilevel"/>
    <w:tmpl w:val="FDB6DD90"/>
    <w:lvl w:ilvl="0" w:tplc="559EF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BB0046"/>
    <w:multiLevelType w:val="hybridMultilevel"/>
    <w:tmpl w:val="0E423FFE"/>
    <w:lvl w:ilvl="0" w:tplc="1E087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463BDB"/>
    <w:multiLevelType w:val="hybridMultilevel"/>
    <w:tmpl w:val="BA10B14A"/>
    <w:lvl w:ilvl="0" w:tplc="8FF6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8C0FE1"/>
    <w:multiLevelType w:val="hybridMultilevel"/>
    <w:tmpl w:val="773CBDD0"/>
    <w:lvl w:ilvl="0" w:tplc="9FDC3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21"/>
  </w:num>
  <w:num w:numId="5">
    <w:abstractNumId w:val="12"/>
  </w:num>
  <w:num w:numId="6">
    <w:abstractNumId w:val="19"/>
  </w:num>
  <w:num w:numId="7">
    <w:abstractNumId w:val="20"/>
  </w:num>
  <w:num w:numId="8">
    <w:abstractNumId w:val="10"/>
  </w:num>
  <w:num w:numId="9">
    <w:abstractNumId w:val="11"/>
  </w:num>
  <w:num w:numId="10">
    <w:abstractNumId w:val="23"/>
  </w:num>
  <w:num w:numId="11">
    <w:abstractNumId w:val="13"/>
  </w:num>
  <w:num w:numId="12">
    <w:abstractNumId w:val="17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61"/>
    <w:rsid w:val="00003939"/>
    <w:rsid w:val="00003ADB"/>
    <w:rsid w:val="00003AE5"/>
    <w:rsid w:val="00006456"/>
    <w:rsid w:val="0000677A"/>
    <w:rsid w:val="00012E61"/>
    <w:rsid w:val="00017CA9"/>
    <w:rsid w:val="000232F2"/>
    <w:rsid w:val="00024B25"/>
    <w:rsid w:val="00037493"/>
    <w:rsid w:val="00040D79"/>
    <w:rsid w:val="000477AF"/>
    <w:rsid w:val="00050FB7"/>
    <w:rsid w:val="00055C2A"/>
    <w:rsid w:val="00056977"/>
    <w:rsid w:val="00056C0D"/>
    <w:rsid w:val="0006045B"/>
    <w:rsid w:val="000615D6"/>
    <w:rsid w:val="00062AD4"/>
    <w:rsid w:val="00065813"/>
    <w:rsid w:val="00066D27"/>
    <w:rsid w:val="000720F4"/>
    <w:rsid w:val="00074256"/>
    <w:rsid w:val="0008293E"/>
    <w:rsid w:val="00085FE6"/>
    <w:rsid w:val="00086EE4"/>
    <w:rsid w:val="0009050E"/>
    <w:rsid w:val="00090E5A"/>
    <w:rsid w:val="00093B02"/>
    <w:rsid w:val="00094837"/>
    <w:rsid w:val="000A1A6D"/>
    <w:rsid w:val="000A1DBF"/>
    <w:rsid w:val="000A2150"/>
    <w:rsid w:val="000A3DA8"/>
    <w:rsid w:val="000B137E"/>
    <w:rsid w:val="000B7B08"/>
    <w:rsid w:val="000B7FBB"/>
    <w:rsid w:val="000C6CEB"/>
    <w:rsid w:val="000C758A"/>
    <w:rsid w:val="000D0E7C"/>
    <w:rsid w:val="000D1106"/>
    <w:rsid w:val="000D1275"/>
    <w:rsid w:val="000D5EE8"/>
    <w:rsid w:val="000D6670"/>
    <w:rsid w:val="000E0861"/>
    <w:rsid w:val="000E4C3B"/>
    <w:rsid w:val="000E57EE"/>
    <w:rsid w:val="000E6FCC"/>
    <w:rsid w:val="000E7457"/>
    <w:rsid w:val="000F2D12"/>
    <w:rsid w:val="000F4602"/>
    <w:rsid w:val="000F4C4E"/>
    <w:rsid w:val="00105E26"/>
    <w:rsid w:val="00105E29"/>
    <w:rsid w:val="001068B4"/>
    <w:rsid w:val="001075FE"/>
    <w:rsid w:val="00113822"/>
    <w:rsid w:val="001140BB"/>
    <w:rsid w:val="00114365"/>
    <w:rsid w:val="00114452"/>
    <w:rsid w:val="0011609C"/>
    <w:rsid w:val="00125AED"/>
    <w:rsid w:val="00130150"/>
    <w:rsid w:val="00130D42"/>
    <w:rsid w:val="00131E2A"/>
    <w:rsid w:val="0013228E"/>
    <w:rsid w:val="0013542C"/>
    <w:rsid w:val="00136BD6"/>
    <w:rsid w:val="00140C50"/>
    <w:rsid w:val="00141D58"/>
    <w:rsid w:val="00146A09"/>
    <w:rsid w:val="0015207B"/>
    <w:rsid w:val="00155669"/>
    <w:rsid w:val="0015635F"/>
    <w:rsid w:val="001563C6"/>
    <w:rsid w:val="0017023A"/>
    <w:rsid w:val="001803FB"/>
    <w:rsid w:val="00180E06"/>
    <w:rsid w:val="001813A4"/>
    <w:rsid w:val="00192A7F"/>
    <w:rsid w:val="00192AB6"/>
    <w:rsid w:val="001951E8"/>
    <w:rsid w:val="001A0190"/>
    <w:rsid w:val="001A1C61"/>
    <w:rsid w:val="001A6611"/>
    <w:rsid w:val="001A7C3E"/>
    <w:rsid w:val="001B48E3"/>
    <w:rsid w:val="001B7EAB"/>
    <w:rsid w:val="001C14DB"/>
    <w:rsid w:val="001C3B18"/>
    <w:rsid w:val="001C681F"/>
    <w:rsid w:val="001D068C"/>
    <w:rsid w:val="001D1D7A"/>
    <w:rsid w:val="001D5F50"/>
    <w:rsid w:val="001E643D"/>
    <w:rsid w:val="001F27A9"/>
    <w:rsid w:val="001F4083"/>
    <w:rsid w:val="00200C92"/>
    <w:rsid w:val="00200F3F"/>
    <w:rsid w:val="00203ADD"/>
    <w:rsid w:val="00203F37"/>
    <w:rsid w:val="002056C8"/>
    <w:rsid w:val="00205981"/>
    <w:rsid w:val="002113FB"/>
    <w:rsid w:val="00212360"/>
    <w:rsid w:val="0021490C"/>
    <w:rsid w:val="00216758"/>
    <w:rsid w:val="0021679D"/>
    <w:rsid w:val="00217C85"/>
    <w:rsid w:val="00224260"/>
    <w:rsid w:val="002305E8"/>
    <w:rsid w:val="00233C8A"/>
    <w:rsid w:val="0023634B"/>
    <w:rsid w:val="00236518"/>
    <w:rsid w:val="00242198"/>
    <w:rsid w:val="00243002"/>
    <w:rsid w:val="00250A13"/>
    <w:rsid w:val="0025307F"/>
    <w:rsid w:val="00255549"/>
    <w:rsid w:val="00257481"/>
    <w:rsid w:val="00261AB3"/>
    <w:rsid w:val="00261D0B"/>
    <w:rsid w:val="00263A2A"/>
    <w:rsid w:val="002671B0"/>
    <w:rsid w:val="002675D0"/>
    <w:rsid w:val="00267BCE"/>
    <w:rsid w:val="00271069"/>
    <w:rsid w:val="00274C1A"/>
    <w:rsid w:val="00276F18"/>
    <w:rsid w:val="00280803"/>
    <w:rsid w:val="00286CF4"/>
    <w:rsid w:val="0029400F"/>
    <w:rsid w:val="00294E3E"/>
    <w:rsid w:val="002A3BE5"/>
    <w:rsid w:val="002A3C96"/>
    <w:rsid w:val="002A4065"/>
    <w:rsid w:val="002A4896"/>
    <w:rsid w:val="002A4F67"/>
    <w:rsid w:val="002B0F73"/>
    <w:rsid w:val="002B72E7"/>
    <w:rsid w:val="002B7CBD"/>
    <w:rsid w:val="002C0CF2"/>
    <w:rsid w:val="002C3FA7"/>
    <w:rsid w:val="002C512D"/>
    <w:rsid w:val="002C5358"/>
    <w:rsid w:val="002C7972"/>
    <w:rsid w:val="002D06DC"/>
    <w:rsid w:val="002E13FD"/>
    <w:rsid w:val="002E2CD6"/>
    <w:rsid w:val="002E4FF2"/>
    <w:rsid w:val="002E668B"/>
    <w:rsid w:val="002F0A67"/>
    <w:rsid w:val="002F1209"/>
    <w:rsid w:val="002F4679"/>
    <w:rsid w:val="002F53BF"/>
    <w:rsid w:val="0030675F"/>
    <w:rsid w:val="003079F0"/>
    <w:rsid w:val="00313D51"/>
    <w:rsid w:val="003172FA"/>
    <w:rsid w:val="003175F3"/>
    <w:rsid w:val="00320965"/>
    <w:rsid w:val="00324199"/>
    <w:rsid w:val="00324D24"/>
    <w:rsid w:val="0032747E"/>
    <w:rsid w:val="003310F5"/>
    <w:rsid w:val="00335264"/>
    <w:rsid w:val="003357B6"/>
    <w:rsid w:val="00345978"/>
    <w:rsid w:val="003460C3"/>
    <w:rsid w:val="00347B64"/>
    <w:rsid w:val="0035335D"/>
    <w:rsid w:val="00356DF3"/>
    <w:rsid w:val="00361817"/>
    <w:rsid w:val="00366FB7"/>
    <w:rsid w:val="00367125"/>
    <w:rsid w:val="003702F5"/>
    <w:rsid w:val="0037353D"/>
    <w:rsid w:val="003735D1"/>
    <w:rsid w:val="00373EDD"/>
    <w:rsid w:val="00376F83"/>
    <w:rsid w:val="003812FC"/>
    <w:rsid w:val="00385A4B"/>
    <w:rsid w:val="00390741"/>
    <w:rsid w:val="0039283F"/>
    <w:rsid w:val="003943EC"/>
    <w:rsid w:val="003952BF"/>
    <w:rsid w:val="003970DD"/>
    <w:rsid w:val="003A32DB"/>
    <w:rsid w:val="003B1032"/>
    <w:rsid w:val="003B2C20"/>
    <w:rsid w:val="003B56AE"/>
    <w:rsid w:val="003B60BE"/>
    <w:rsid w:val="003C1C34"/>
    <w:rsid w:val="003C3376"/>
    <w:rsid w:val="003C5954"/>
    <w:rsid w:val="003D0129"/>
    <w:rsid w:val="003D1B60"/>
    <w:rsid w:val="003D44C4"/>
    <w:rsid w:val="003D46D1"/>
    <w:rsid w:val="003D5261"/>
    <w:rsid w:val="003D57BF"/>
    <w:rsid w:val="003E0253"/>
    <w:rsid w:val="003E1D1C"/>
    <w:rsid w:val="003E57D8"/>
    <w:rsid w:val="003E60A8"/>
    <w:rsid w:val="003F09AE"/>
    <w:rsid w:val="003F3AE2"/>
    <w:rsid w:val="003F532E"/>
    <w:rsid w:val="003F61F1"/>
    <w:rsid w:val="00403D4E"/>
    <w:rsid w:val="004071C3"/>
    <w:rsid w:val="00410738"/>
    <w:rsid w:val="004128D1"/>
    <w:rsid w:val="004223FD"/>
    <w:rsid w:val="004310A5"/>
    <w:rsid w:val="00431293"/>
    <w:rsid w:val="0043136A"/>
    <w:rsid w:val="00432B1E"/>
    <w:rsid w:val="00434ACA"/>
    <w:rsid w:val="004355C9"/>
    <w:rsid w:val="00437094"/>
    <w:rsid w:val="0044141D"/>
    <w:rsid w:val="00451446"/>
    <w:rsid w:val="004528FE"/>
    <w:rsid w:val="0045570F"/>
    <w:rsid w:val="00460B87"/>
    <w:rsid w:val="00460E9E"/>
    <w:rsid w:val="0046258B"/>
    <w:rsid w:val="00462CDB"/>
    <w:rsid w:val="004638E2"/>
    <w:rsid w:val="00467DD8"/>
    <w:rsid w:val="004730FA"/>
    <w:rsid w:val="00476844"/>
    <w:rsid w:val="0048149F"/>
    <w:rsid w:val="00481C3E"/>
    <w:rsid w:val="00484134"/>
    <w:rsid w:val="0048482F"/>
    <w:rsid w:val="004859F2"/>
    <w:rsid w:val="00485AFB"/>
    <w:rsid w:val="004945A2"/>
    <w:rsid w:val="00496342"/>
    <w:rsid w:val="004A1DB6"/>
    <w:rsid w:val="004B0E9D"/>
    <w:rsid w:val="004B2F02"/>
    <w:rsid w:val="004B2F03"/>
    <w:rsid w:val="004B3F9D"/>
    <w:rsid w:val="004C0D67"/>
    <w:rsid w:val="004C0E96"/>
    <w:rsid w:val="004C30CF"/>
    <w:rsid w:val="004C3E18"/>
    <w:rsid w:val="004C4CB9"/>
    <w:rsid w:val="004C7E9B"/>
    <w:rsid w:val="004D2507"/>
    <w:rsid w:val="004E634F"/>
    <w:rsid w:val="004F4C82"/>
    <w:rsid w:val="004F6EE9"/>
    <w:rsid w:val="00500736"/>
    <w:rsid w:val="005039C8"/>
    <w:rsid w:val="005043EE"/>
    <w:rsid w:val="00513F24"/>
    <w:rsid w:val="005156E1"/>
    <w:rsid w:val="005159C3"/>
    <w:rsid w:val="00515E66"/>
    <w:rsid w:val="00515F54"/>
    <w:rsid w:val="00516A11"/>
    <w:rsid w:val="00516A25"/>
    <w:rsid w:val="00520866"/>
    <w:rsid w:val="005219CF"/>
    <w:rsid w:val="00532F73"/>
    <w:rsid w:val="005378A1"/>
    <w:rsid w:val="005401A9"/>
    <w:rsid w:val="0054462C"/>
    <w:rsid w:val="005536F9"/>
    <w:rsid w:val="0055396A"/>
    <w:rsid w:val="005541A9"/>
    <w:rsid w:val="005600AA"/>
    <w:rsid w:val="0056122B"/>
    <w:rsid w:val="0057066F"/>
    <w:rsid w:val="00571B7A"/>
    <w:rsid w:val="00573480"/>
    <w:rsid w:val="00576546"/>
    <w:rsid w:val="0057709E"/>
    <w:rsid w:val="0057764A"/>
    <w:rsid w:val="005850A0"/>
    <w:rsid w:val="0058614C"/>
    <w:rsid w:val="00590D60"/>
    <w:rsid w:val="00592835"/>
    <w:rsid w:val="00593854"/>
    <w:rsid w:val="0059654D"/>
    <w:rsid w:val="0059687F"/>
    <w:rsid w:val="0059786B"/>
    <w:rsid w:val="005A2656"/>
    <w:rsid w:val="005A381E"/>
    <w:rsid w:val="005A6E8E"/>
    <w:rsid w:val="005A72C3"/>
    <w:rsid w:val="005B3091"/>
    <w:rsid w:val="005B7C64"/>
    <w:rsid w:val="005B7DC2"/>
    <w:rsid w:val="005C01DF"/>
    <w:rsid w:val="005C2571"/>
    <w:rsid w:val="005D0F23"/>
    <w:rsid w:val="005D37CA"/>
    <w:rsid w:val="005D6376"/>
    <w:rsid w:val="005D6DB5"/>
    <w:rsid w:val="005D6F4F"/>
    <w:rsid w:val="005F3758"/>
    <w:rsid w:val="005F4872"/>
    <w:rsid w:val="00600C09"/>
    <w:rsid w:val="0060409E"/>
    <w:rsid w:val="00604184"/>
    <w:rsid w:val="00610E95"/>
    <w:rsid w:val="0062285A"/>
    <w:rsid w:val="006250B9"/>
    <w:rsid w:val="00626CDD"/>
    <w:rsid w:val="00627556"/>
    <w:rsid w:val="00631DBA"/>
    <w:rsid w:val="00636868"/>
    <w:rsid w:val="00636A7F"/>
    <w:rsid w:val="006377B8"/>
    <w:rsid w:val="006408AF"/>
    <w:rsid w:val="00642E5B"/>
    <w:rsid w:val="00642F0F"/>
    <w:rsid w:val="00643CE1"/>
    <w:rsid w:val="00652BFC"/>
    <w:rsid w:val="00655A10"/>
    <w:rsid w:val="0065631F"/>
    <w:rsid w:val="00666391"/>
    <w:rsid w:val="00670795"/>
    <w:rsid w:val="006721E4"/>
    <w:rsid w:val="00674F2F"/>
    <w:rsid w:val="0067587E"/>
    <w:rsid w:val="00677211"/>
    <w:rsid w:val="00677A06"/>
    <w:rsid w:val="00693643"/>
    <w:rsid w:val="006A1892"/>
    <w:rsid w:val="006A1C15"/>
    <w:rsid w:val="006A1FE3"/>
    <w:rsid w:val="006A2027"/>
    <w:rsid w:val="006A50B7"/>
    <w:rsid w:val="006A553C"/>
    <w:rsid w:val="006B01AD"/>
    <w:rsid w:val="006B051C"/>
    <w:rsid w:val="006B19AD"/>
    <w:rsid w:val="006B2876"/>
    <w:rsid w:val="006B5AAE"/>
    <w:rsid w:val="006C17F6"/>
    <w:rsid w:val="006C2A29"/>
    <w:rsid w:val="006C5618"/>
    <w:rsid w:val="006D0324"/>
    <w:rsid w:val="006D2897"/>
    <w:rsid w:val="006D3887"/>
    <w:rsid w:val="006D74BE"/>
    <w:rsid w:val="006E081A"/>
    <w:rsid w:val="006E4389"/>
    <w:rsid w:val="006E7AC7"/>
    <w:rsid w:val="006F1A0F"/>
    <w:rsid w:val="006F59CB"/>
    <w:rsid w:val="006F682A"/>
    <w:rsid w:val="006F78B1"/>
    <w:rsid w:val="00703B5E"/>
    <w:rsid w:val="0070784B"/>
    <w:rsid w:val="0071456A"/>
    <w:rsid w:val="00720200"/>
    <w:rsid w:val="0072196E"/>
    <w:rsid w:val="0072486D"/>
    <w:rsid w:val="00724BC3"/>
    <w:rsid w:val="0072675B"/>
    <w:rsid w:val="00726A2D"/>
    <w:rsid w:val="00730561"/>
    <w:rsid w:val="00733316"/>
    <w:rsid w:val="00735A7C"/>
    <w:rsid w:val="00743254"/>
    <w:rsid w:val="007447CD"/>
    <w:rsid w:val="007452DF"/>
    <w:rsid w:val="0075016C"/>
    <w:rsid w:val="007503DC"/>
    <w:rsid w:val="00751D3F"/>
    <w:rsid w:val="00763038"/>
    <w:rsid w:val="00763D47"/>
    <w:rsid w:val="007641F4"/>
    <w:rsid w:val="007661F8"/>
    <w:rsid w:val="00774C8B"/>
    <w:rsid w:val="0077511C"/>
    <w:rsid w:val="0078133A"/>
    <w:rsid w:val="007818B1"/>
    <w:rsid w:val="007834E8"/>
    <w:rsid w:val="0079453D"/>
    <w:rsid w:val="00795CC5"/>
    <w:rsid w:val="007A2CDE"/>
    <w:rsid w:val="007A324E"/>
    <w:rsid w:val="007A3E79"/>
    <w:rsid w:val="007A6C8D"/>
    <w:rsid w:val="007B1331"/>
    <w:rsid w:val="007B573C"/>
    <w:rsid w:val="007B6620"/>
    <w:rsid w:val="007C7047"/>
    <w:rsid w:val="007C7C4F"/>
    <w:rsid w:val="007D0913"/>
    <w:rsid w:val="007D2531"/>
    <w:rsid w:val="007D2C36"/>
    <w:rsid w:val="007D41CD"/>
    <w:rsid w:val="007D4F19"/>
    <w:rsid w:val="007E0CE0"/>
    <w:rsid w:val="007E2286"/>
    <w:rsid w:val="007E25A8"/>
    <w:rsid w:val="007E6956"/>
    <w:rsid w:val="007E6AEC"/>
    <w:rsid w:val="007F02D1"/>
    <w:rsid w:val="007F1E61"/>
    <w:rsid w:val="007F27A7"/>
    <w:rsid w:val="007F2E43"/>
    <w:rsid w:val="00810409"/>
    <w:rsid w:val="008109DE"/>
    <w:rsid w:val="008133E4"/>
    <w:rsid w:val="00814E1B"/>
    <w:rsid w:val="00820B12"/>
    <w:rsid w:val="008238E1"/>
    <w:rsid w:val="00823943"/>
    <w:rsid w:val="00825C0D"/>
    <w:rsid w:val="00826EFD"/>
    <w:rsid w:val="00826FFC"/>
    <w:rsid w:val="00827A54"/>
    <w:rsid w:val="008318AE"/>
    <w:rsid w:val="00831957"/>
    <w:rsid w:val="008319D6"/>
    <w:rsid w:val="00833A04"/>
    <w:rsid w:val="00833AAD"/>
    <w:rsid w:val="00844276"/>
    <w:rsid w:val="0084554B"/>
    <w:rsid w:val="00845F83"/>
    <w:rsid w:val="008478B0"/>
    <w:rsid w:val="00850604"/>
    <w:rsid w:val="00850822"/>
    <w:rsid w:val="00850B66"/>
    <w:rsid w:val="0085474D"/>
    <w:rsid w:val="008574CC"/>
    <w:rsid w:val="00860D2B"/>
    <w:rsid w:val="00865BCB"/>
    <w:rsid w:val="00866B73"/>
    <w:rsid w:val="008677CE"/>
    <w:rsid w:val="00885C74"/>
    <w:rsid w:val="00894E7E"/>
    <w:rsid w:val="0089647B"/>
    <w:rsid w:val="008967B0"/>
    <w:rsid w:val="008A19C4"/>
    <w:rsid w:val="008A2EAB"/>
    <w:rsid w:val="008A487D"/>
    <w:rsid w:val="008A5419"/>
    <w:rsid w:val="008A66ED"/>
    <w:rsid w:val="008B0323"/>
    <w:rsid w:val="008B2C43"/>
    <w:rsid w:val="008B7247"/>
    <w:rsid w:val="008C439A"/>
    <w:rsid w:val="008C604F"/>
    <w:rsid w:val="008C6DF1"/>
    <w:rsid w:val="008D3BB4"/>
    <w:rsid w:val="008E1E8B"/>
    <w:rsid w:val="008E2590"/>
    <w:rsid w:val="008E3F16"/>
    <w:rsid w:val="008E5BF2"/>
    <w:rsid w:val="008F0AA6"/>
    <w:rsid w:val="008F23C0"/>
    <w:rsid w:val="008F3635"/>
    <w:rsid w:val="008F404A"/>
    <w:rsid w:val="008F7068"/>
    <w:rsid w:val="008F7257"/>
    <w:rsid w:val="00907052"/>
    <w:rsid w:val="00910102"/>
    <w:rsid w:val="00912B53"/>
    <w:rsid w:val="00913332"/>
    <w:rsid w:val="009142B6"/>
    <w:rsid w:val="00917919"/>
    <w:rsid w:val="00920F27"/>
    <w:rsid w:val="009228D1"/>
    <w:rsid w:val="00924902"/>
    <w:rsid w:val="009255A8"/>
    <w:rsid w:val="00927FAA"/>
    <w:rsid w:val="00932EBA"/>
    <w:rsid w:val="009339E5"/>
    <w:rsid w:val="0093455F"/>
    <w:rsid w:val="00934826"/>
    <w:rsid w:val="00936460"/>
    <w:rsid w:val="00941810"/>
    <w:rsid w:val="00947DD4"/>
    <w:rsid w:val="0095402E"/>
    <w:rsid w:val="009702D8"/>
    <w:rsid w:val="00973DAC"/>
    <w:rsid w:val="00974795"/>
    <w:rsid w:val="0097493B"/>
    <w:rsid w:val="0097738F"/>
    <w:rsid w:val="00984431"/>
    <w:rsid w:val="009860CC"/>
    <w:rsid w:val="00991F2D"/>
    <w:rsid w:val="00992151"/>
    <w:rsid w:val="009A19D3"/>
    <w:rsid w:val="009A21B6"/>
    <w:rsid w:val="009B639E"/>
    <w:rsid w:val="009B68D4"/>
    <w:rsid w:val="009C140F"/>
    <w:rsid w:val="009C1B76"/>
    <w:rsid w:val="009C2078"/>
    <w:rsid w:val="009D022C"/>
    <w:rsid w:val="009E1995"/>
    <w:rsid w:val="009E23B6"/>
    <w:rsid w:val="009E4C0E"/>
    <w:rsid w:val="009E6BD5"/>
    <w:rsid w:val="009E74B5"/>
    <w:rsid w:val="009F5267"/>
    <w:rsid w:val="009F5A44"/>
    <w:rsid w:val="009F60DA"/>
    <w:rsid w:val="009F643A"/>
    <w:rsid w:val="009F7122"/>
    <w:rsid w:val="00A031CD"/>
    <w:rsid w:val="00A03207"/>
    <w:rsid w:val="00A0676D"/>
    <w:rsid w:val="00A15519"/>
    <w:rsid w:val="00A2062D"/>
    <w:rsid w:val="00A20C4E"/>
    <w:rsid w:val="00A2733B"/>
    <w:rsid w:val="00A30CED"/>
    <w:rsid w:val="00A325AD"/>
    <w:rsid w:val="00A33D86"/>
    <w:rsid w:val="00A42D40"/>
    <w:rsid w:val="00A43228"/>
    <w:rsid w:val="00A4388A"/>
    <w:rsid w:val="00A44869"/>
    <w:rsid w:val="00A44E17"/>
    <w:rsid w:val="00A47148"/>
    <w:rsid w:val="00A5633C"/>
    <w:rsid w:val="00A56E75"/>
    <w:rsid w:val="00A61A68"/>
    <w:rsid w:val="00A627F4"/>
    <w:rsid w:val="00A66524"/>
    <w:rsid w:val="00A7150B"/>
    <w:rsid w:val="00A71544"/>
    <w:rsid w:val="00A7260A"/>
    <w:rsid w:val="00A77262"/>
    <w:rsid w:val="00A7744C"/>
    <w:rsid w:val="00A778DB"/>
    <w:rsid w:val="00A84521"/>
    <w:rsid w:val="00A84F2C"/>
    <w:rsid w:val="00A86CBD"/>
    <w:rsid w:val="00A9036D"/>
    <w:rsid w:val="00A903E7"/>
    <w:rsid w:val="00A95ED7"/>
    <w:rsid w:val="00A9680F"/>
    <w:rsid w:val="00A969B4"/>
    <w:rsid w:val="00AA00B3"/>
    <w:rsid w:val="00AA1405"/>
    <w:rsid w:val="00AA2710"/>
    <w:rsid w:val="00AA5BAA"/>
    <w:rsid w:val="00AA7457"/>
    <w:rsid w:val="00AB1AA8"/>
    <w:rsid w:val="00AB3B0A"/>
    <w:rsid w:val="00AB4055"/>
    <w:rsid w:val="00AB57A6"/>
    <w:rsid w:val="00AC1F18"/>
    <w:rsid w:val="00AC1F9E"/>
    <w:rsid w:val="00AD0BC4"/>
    <w:rsid w:val="00AD1ABF"/>
    <w:rsid w:val="00AD21E1"/>
    <w:rsid w:val="00AD525C"/>
    <w:rsid w:val="00AD5A90"/>
    <w:rsid w:val="00AE14B1"/>
    <w:rsid w:val="00AE3051"/>
    <w:rsid w:val="00AE5256"/>
    <w:rsid w:val="00AE693C"/>
    <w:rsid w:val="00AE6E4D"/>
    <w:rsid w:val="00AF6BC1"/>
    <w:rsid w:val="00B006E0"/>
    <w:rsid w:val="00B045FA"/>
    <w:rsid w:val="00B04BA2"/>
    <w:rsid w:val="00B06272"/>
    <w:rsid w:val="00B06D6D"/>
    <w:rsid w:val="00B07A6A"/>
    <w:rsid w:val="00B10D6F"/>
    <w:rsid w:val="00B14C6F"/>
    <w:rsid w:val="00B208F5"/>
    <w:rsid w:val="00B2134F"/>
    <w:rsid w:val="00B21606"/>
    <w:rsid w:val="00B21B5C"/>
    <w:rsid w:val="00B30D13"/>
    <w:rsid w:val="00B31AF6"/>
    <w:rsid w:val="00B320CE"/>
    <w:rsid w:val="00B334BA"/>
    <w:rsid w:val="00B42EF2"/>
    <w:rsid w:val="00B43296"/>
    <w:rsid w:val="00B449C7"/>
    <w:rsid w:val="00B52898"/>
    <w:rsid w:val="00B52C7C"/>
    <w:rsid w:val="00B53CED"/>
    <w:rsid w:val="00B620EF"/>
    <w:rsid w:val="00B624E1"/>
    <w:rsid w:val="00B65BF8"/>
    <w:rsid w:val="00B824F3"/>
    <w:rsid w:val="00B90F4A"/>
    <w:rsid w:val="00B9674E"/>
    <w:rsid w:val="00B9770D"/>
    <w:rsid w:val="00BA4607"/>
    <w:rsid w:val="00BA5995"/>
    <w:rsid w:val="00BA64BB"/>
    <w:rsid w:val="00BB0D10"/>
    <w:rsid w:val="00BB131A"/>
    <w:rsid w:val="00BB2A58"/>
    <w:rsid w:val="00BC6B3F"/>
    <w:rsid w:val="00BD376F"/>
    <w:rsid w:val="00BD558C"/>
    <w:rsid w:val="00BE1BF1"/>
    <w:rsid w:val="00BE2B58"/>
    <w:rsid w:val="00BE321B"/>
    <w:rsid w:val="00BE3FBD"/>
    <w:rsid w:val="00BE42F2"/>
    <w:rsid w:val="00BE6415"/>
    <w:rsid w:val="00BF183B"/>
    <w:rsid w:val="00BF2645"/>
    <w:rsid w:val="00BF48A3"/>
    <w:rsid w:val="00BF6C4B"/>
    <w:rsid w:val="00C027DB"/>
    <w:rsid w:val="00C02B59"/>
    <w:rsid w:val="00C078D6"/>
    <w:rsid w:val="00C106C1"/>
    <w:rsid w:val="00C10EC7"/>
    <w:rsid w:val="00C123A9"/>
    <w:rsid w:val="00C249AB"/>
    <w:rsid w:val="00C30BC7"/>
    <w:rsid w:val="00C330B7"/>
    <w:rsid w:val="00C37D18"/>
    <w:rsid w:val="00C41702"/>
    <w:rsid w:val="00C42CDC"/>
    <w:rsid w:val="00C4494A"/>
    <w:rsid w:val="00C45ACD"/>
    <w:rsid w:val="00C5329E"/>
    <w:rsid w:val="00C55DB5"/>
    <w:rsid w:val="00C61964"/>
    <w:rsid w:val="00C712A5"/>
    <w:rsid w:val="00C71375"/>
    <w:rsid w:val="00C7630E"/>
    <w:rsid w:val="00C77489"/>
    <w:rsid w:val="00C846CB"/>
    <w:rsid w:val="00C860A0"/>
    <w:rsid w:val="00C8720A"/>
    <w:rsid w:val="00C91C24"/>
    <w:rsid w:val="00C94DF2"/>
    <w:rsid w:val="00C97933"/>
    <w:rsid w:val="00CA1D82"/>
    <w:rsid w:val="00CA658B"/>
    <w:rsid w:val="00CB74AF"/>
    <w:rsid w:val="00CC547D"/>
    <w:rsid w:val="00CD080A"/>
    <w:rsid w:val="00CD0987"/>
    <w:rsid w:val="00CD3A02"/>
    <w:rsid w:val="00CD495F"/>
    <w:rsid w:val="00CD7225"/>
    <w:rsid w:val="00CE227D"/>
    <w:rsid w:val="00CE279A"/>
    <w:rsid w:val="00CE3BF9"/>
    <w:rsid w:val="00CF0EFE"/>
    <w:rsid w:val="00CF30C3"/>
    <w:rsid w:val="00CF4B98"/>
    <w:rsid w:val="00CF7431"/>
    <w:rsid w:val="00D03E23"/>
    <w:rsid w:val="00D07D14"/>
    <w:rsid w:val="00D10095"/>
    <w:rsid w:val="00D1096C"/>
    <w:rsid w:val="00D127F7"/>
    <w:rsid w:val="00D14011"/>
    <w:rsid w:val="00D14998"/>
    <w:rsid w:val="00D17903"/>
    <w:rsid w:val="00D2335B"/>
    <w:rsid w:val="00D24B72"/>
    <w:rsid w:val="00D25068"/>
    <w:rsid w:val="00D32D04"/>
    <w:rsid w:val="00D33DB8"/>
    <w:rsid w:val="00D33E44"/>
    <w:rsid w:val="00D53440"/>
    <w:rsid w:val="00D55B41"/>
    <w:rsid w:val="00D63148"/>
    <w:rsid w:val="00D64B1D"/>
    <w:rsid w:val="00D65237"/>
    <w:rsid w:val="00D824AF"/>
    <w:rsid w:val="00D84DF8"/>
    <w:rsid w:val="00D854A9"/>
    <w:rsid w:val="00D928F0"/>
    <w:rsid w:val="00D9717B"/>
    <w:rsid w:val="00DA5AFA"/>
    <w:rsid w:val="00DA63BC"/>
    <w:rsid w:val="00DA7E3D"/>
    <w:rsid w:val="00DB2E17"/>
    <w:rsid w:val="00DB6145"/>
    <w:rsid w:val="00DD3CCA"/>
    <w:rsid w:val="00DE18BF"/>
    <w:rsid w:val="00DE2A64"/>
    <w:rsid w:val="00DE3518"/>
    <w:rsid w:val="00DE4803"/>
    <w:rsid w:val="00DF284F"/>
    <w:rsid w:val="00E01837"/>
    <w:rsid w:val="00E01894"/>
    <w:rsid w:val="00E049AD"/>
    <w:rsid w:val="00E058E2"/>
    <w:rsid w:val="00E073AE"/>
    <w:rsid w:val="00E10563"/>
    <w:rsid w:val="00E113C3"/>
    <w:rsid w:val="00E1177A"/>
    <w:rsid w:val="00E12F65"/>
    <w:rsid w:val="00E14A85"/>
    <w:rsid w:val="00E17551"/>
    <w:rsid w:val="00E175DA"/>
    <w:rsid w:val="00E17A5E"/>
    <w:rsid w:val="00E207FB"/>
    <w:rsid w:val="00E21C92"/>
    <w:rsid w:val="00E2323E"/>
    <w:rsid w:val="00E23D97"/>
    <w:rsid w:val="00E308E6"/>
    <w:rsid w:val="00E32D42"/>
    <w:rsid w:val="00E336B3"/>
    <w:rsid w:val="00E33D94"/>
    <w:rsid w:val="00E3496E"/>
    <w:rsid w:val="00E3601A"/>
    <w:rsid w:val="00E40B0C"/>
    <w:rsid w:val="00E526BD"/>
    <w:rsid w:val="00E52A62"/>
    <w:rsid w:val="00E55E03"/>
    <w:rsid w:val="00E57568"/>
    <w:rsid w:val="00E6251E"/>
    <w:rsid w:val="00E72F0C"/>
    <w:rsid w:val="00E75DBC"/>
    <w:rsid w:val="00E764CA"/>
    <w:rsid w:val="00E779F5"/>
    <w:rsid w:val="00E91A3B"/>
    <w:rsid w:val="00E93B21"/>
    <w:rsid w:val="00E95277"/>
    <w:rsid w:val="00EB2AD8"/>
    <w:rsid w:val="00EB322B"/>
    <w:rsid w:val="00EB6D84"/>
    <w:rsid w:val="00EC15E8"/>
    <w:rsid w:val="00EC2F82"/>
    <w:rsid w:val="00EC3506"/>
    <w:rsid w:val="00ED3271"/>
    <w:rsid w:val="00ED5131"/>
    <w:rsid w:val="00ED7040"/>
    <w:rsid w:val="00EE149D"/>
    <w:rsid w:val="00EE2BA5"/>
    <w:rsid w:val="00EE3C7F"/>
    <w:rsid w:val="00EE47F5"/>
    <w:rsid w:val="00EE65ED"/>
    <w:rsid w:val="00EE6BE3"/>
    <w:rsid w:val="00EF075E"/>
    <w:rsid w:val="00EF0C8E"/>
    <w:rsid w:val="00EF5651"/>
    <w:rsid w:val="00EF7014"/>
    <w:rsid w:val="00F003F6"/>
    <w:rsid w:val="00F01014"/>
    <w:rsid w:val="00F10332"/>
    <w:rsid w:val="00F105F9"/>
    <w:rsid w:val="00F14B56"/>
    <w:rsid w:val="00F14DB7"/>
    <w:rsid w:val="00F1509F"/>
    <w:rsid w:val="00F152E3"/>
    <w:rsid w:val="00F17375"/>
    <w:rsid w:val="00F20522"/>
    <w:rsid w:val="00F22154"/>
    <w:rsid w:val="00F2739C"/>
    <w:rsid w:val="00F32201"/>
    <w:rsid w:val="00F3362A"/>
    <w:rsid w:val="00F34FFE"/>
    <w:rsid w:val="00F36D0C"/>
    <w:rsid w:val="00F36E07"/>
    <w:rsid w:val="00F409DB"/>
    <w:rsid w:val="00F41EC8"/>
    <w:rsid w:val="00F432C7"/>
    <w:rsid w:val="00F45F11"/>
    <w:rsid w:val="00F532CB"/>
    <w:rsid w:val="00F543FE"/>
    <w:rsid w:val="00F56254"/>
    <w:rsid w:val="00F564B6"/>
    <w:rsid w:val="00F565E7"/>
    <w:rsid w:val="00F575DE"/>
    <w:rsid w:val="00F61F10"/>
    <w:rsid w:val="00F62233"/>
    <w:rsid w:val="00F65916"/>
    <w:rsid w:val="00F76171"/>
    <w:rsid w:val="00F76F55"/>
    <w:rsid w:val="00F77560"/>
    <w:rsid w:val="00F81886"/>
    <w:rsid w:val="00F82E8E"/>
    <w:rsid w:val="00F877EC"/>
    <w:rsid w:val="00F90CD1"/>
    <w:rsid w:val="00F96D8F"/>
    <w:rsid w:val="00FA4C17"/>
    <w:rsid w:val="00FA7438"/>
    <w:rsid w:val="00FB0911"/>
    <w:rsid w:val="00FB0EBF"/>
    <w:rsid w:val="00FB1BEC"/>
    <w:rsid w:val="00FB6CAC"/>
    <w:rsid w:val="00FB73F3"/>
    <w:rsid w:val="00FC1E3E"/>
    <w:rsid w:val="00FC52A3"/>
    <w:rsid w:val="00FC750B"/>
    <w:rsid w:val="00FD0422"/>
    <w:rsid w:val="00FD29F4"/>
    <w:rsid w:val="00FD3309"/>
    <w:rsid w:val="00FE28DC"/>
    <w:rsid w:val="00FE2EE5"/>
    <w:rsid w:val="00FE32A3"/>
    <w:rsid w:val="00FE34C8"/>
    <w:rsid w:val="00FE4051"/>
    <w:rsid w:val="00FE7FE4"/>
    <w:rsid w:val="00FF17C8"/>
    <w:rsid w:val="00FF195E"/>
    <w:rsid w:val="00FF2CF0"/>
    <w:rsid w:val="00FF6C4B"/>
    <w:rsid w:val="00FF76A2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4C2E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15F5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22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5219C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109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764C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4223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4223FD"/>
    <w:rPr>
      <w:sz w:val="18"/>
      <w:szCs w:val="18"/>
    </w:rPr>
  </w:style>
  <w:style w:type="paragraph" w:customStyle="1" w:styleId="a7">
    <w:name w:val="无间隔"/>
    <w:uiPriority w:val="1"/>
    <w:qFormat/>
    <w:rsid w:val="004223FD"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标题 1字符"/>
    <w:link w:val="1"/>
    <w:uiPriority w:val="9"/>
    <w:rsid w:val="004223FD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4223FD"/>
    <w:rPr>
      <w:sz w:val="18"/>
      <w:szCs w:val="18"/>
    </w:rPr>
  </w:style>
  <w:style w:type="character" w:customStyle="1" w:styleId="a9">
    <w:name w:val="批注框文本字符"/>
    <w:link w:val="a8"/>
    <w:uiPriority w:val="99"/>
    <w:semiHidden/>
    <w:rsid w:val="004223FD"/>
    <w:rPr>
      <w:sz w:val="18"/>
      <w:szCs w:val="18"/>
    </w:rPr>
  </w:style>
  <w:style w:type="table" w:styleId="aa">
    <w:name w:val="Table Grid"/>
    <w:basedOn w:val="a1"/>
    <w:uiPriority w:val="59"/>
    <w:rsid w:val="004223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next w:val="a"/>
    <w:link w:val="ac"/>
    <w:uiPriority w:val="10"/>
    <w:qFormat/>
    <w:rsid w:val="005219C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字符"/>
    <w:link w:val="ab"/>
    <w:uiPriority w:val="10"/>
    <w:rsid w:val="005219CF"/>
    <w:rPr>
      <w:rFonts w:ascii="Cambria" w:eastAsia="宋体" w:hAnsi="Cambria" w:cs="Times New Roman"/>
      <w:b/>
      <w:bCs/>
      <w:sz w:val="32"/>
      <w:szCs w:val="32"/>
    </w:rPr>
  </w:style>
  <w:style w:type="character" w:customStyle="1" w:styleId="20">
    <w:name w:val="标题 2字符"/>
    <w:link w:val="2"/>
    <w:uiPriority w:val="9"/>
    <w:rsid w:val="005219CF"/>
    <w:rPr>
      <w:rFonts w:ascii="Cambria" w:eastAsia="宋体" w:hAnsi="Cambria" w:cs="Times New Roman"/>
      <w:b/>
      <w:bCs/>
      <w:sz w:val="32"/>
      <w:szCs w:val="32"/>
    </w:rPr>
  </w:style>
  <w:style w:type="table" w:customStyle="1" w:styleId="11">
    <w:name w:val="浅色底纹1"/>
    <w:basedOn w:val="a1"/>
    <w:uiPriority w:val="60"/>
    <w:rsid w:val="0025307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d">
    <w:name w:val="List Paragraph"/>
    <w:basedOn w:val="a"/>
    <w:uiPriority w:val="34"/>
    <w:qFormat/>
    <w:rsid w:val="00066D27"/>
    <w:pPr>
      <w:ind w:firstLineChars="200" w:firstLine="420"/>
    </w:pPr>
  </w:style>
  <w:style w:type="paragraph" w:styleId="ae">
    <w:name w:val="Subtitle"/>
    <w:basedOn w:val="a"/>
    <w:next w:val="a"/>
    <w:link w:val="af"/>
    <w:uiPriority w:val="11"/>
    <w:qFormat/>
    <w:rsid w:val="008109D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副标题字符"/>
    <w:link w:val="ae"/>
    <w:uiPriority w:val="11"/>
    <w:rsid w:val="008109DE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f0">
    <w:name w:val="Subtle Emphasis"/>
    <w:uiPriority w:val="19"/>
    <w:qFormat/>
    <w:rsid w:val="008109DE"/>
    <w:rPr>
      <w:i/>
      <w:iCs/>
      <w:color w:val="808080"/>
    </w:rPr>
  </w:style>
  <w:style w:type="character" w:styleId="af1">
    <w:name w:val="Emphasis"/>
    <w:uiPriority w:val="20"/>
    <w:qFormat/>
    <w:rsid w:val="008109DE"/>
    <w:rPr>
      <w:i/>
      <w:iCs/>
    </w:rPr>
  </w:style>
  <w:style w:type="character" w:customStyle="1" w:styleId="30">
    <w:name w:val="标题 3字符"/>
    <w:link w:val="3"/>
    <w:uiPriority w:val="9"/>
    <w:rsid w:val="008109DE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E764CA"/>
    <w:rPr>
      <w:rFonts w:ascii="Cambria" w:eastAsia="宋体" w:hAnsi="Cambria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5536F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5536F9"/>
  </w:style>
  <w:style w:type="paragraph" w:styleId="21">
    <w:name w:val="toc 2"/>
    <w:basedOn w:val="a"/>
    <w:next w:val="a"/>
    <w:autoRedefine/>
    <w:uiPriority w:val="39"/>
    <w:unhideWhenUsed/>
    <w:rsid w:val="00050FB7"/>
    <w:pPr>
      <w:tabs>
        <w:tab w:val="right" w:leader="dot" w:pos="8296"/>
      </w:tabs>
      <w:ind w:leftChars="200" w:left="420"/>
    </w:pPr>
    <w:rPr>
      <w:noProof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462CDB"/>
    <w:pPr>
      <w:tabs>
        <w:tab w:val="left" w:pos="1470"/>
        <w:tab w:val="right" w:leader="dot" w:pos="8296"/>
      </w:tabs>
      <w:ind w:leftChars="400" w:left="840"/>
    </w:pPr>
  </w:style>
  <w:style w:type="character" w:styleId="af2">
    <w:name w:val="Hyperlink"/>
    <w:uiPriority w:val="99"/>
    <w:unhideWhenUsed/>
    <w:rsid w:val="005536F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730FA"/>
    <w:rPr>
      <w:color w:val="800080"/>
      <w:u w:val="single"/>
    </w:rPr>
  </w:style>
  <w:style w:type="character" w:customStyle="1" w:styleId="hps">
    <w:name w:val="hps"/>
    <w:basedOn w:val="a0"/>
    <w:rsid w:val="00A30CED"/>
  </w:style>
  <w:style w:type="character" w:customStyle="1" w:styleId="highlight1">
    <w:name w:val="highlight1"/>
    <w:rsid w:val="00274C1A"/>
    <w:rPr>
      <w:shd w:val="clear" w:color="auto" w:fill="FFFF00"/>
    </w:rPr>
  </w:style>
  <w:style w:type="paragraph" w:styleId="af3">
    <w:name w:val="Document Map"/>
    <w:basedOn w:val="a"/>
    <w:link w:val="af4"/>
    <w:uiPriority w:val="99"/>
    <w:semiHidden/>
    <w:unhideWhenUsed/>
    <w:rsid w:val="002056C8"/>
    <w:rPr>
      <w:rFonts w:ascii="Lucida Grande" w:hAnsi="Lucida Grande" w:cs="Lucida Grande"/>
      <w:sz w:val="24"/>
      <w:szCs w:val="24"/>
    </w:rPr>
  </w:style>
  <w:style w:type="character" w:customStyle="1" w:styleId="af4">
    <w:name w:val="文档结构图 字符"/>
    <w:basedOn w:val="a0"/>
    <w:link w:val="af3"/>
    <w:uiPriority w:val="99"/>
    <w:semiHidden/>
    <w:rsid w:val="002056C8"/>
    <w:rPr>
      <w:rFonts w:ascii="Lucida Grande" w:hAnsi="Lucida Grande" w:cs="Lucida Grande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15F5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22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5219C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109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764C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4223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4223FD"/>
    <w:rPr>
      <w:sz w:val="18"/>
      <w:szCs w:val="18"/>
    </w:rPr>
  </w:style>
  <w:style w:type="paragraph" w:customStyle="1" w:styleId="a7">
    <w:name w:val="无间隔"/>
    <w:uiPriority w:val="1"/>
    <w:qFormat/>
    <w:rsid w:val="004223FD"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标题 1字符"/>
    <w:link w:val="1"/>
    <w:uiPriority w:val="9"/>
    <w:rsid w:val="004223FD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4223FD"/>
    <w:rPr>
      <w:sz w:val="18"/>
      <w:szCs w:val="18"/>
    </w:rPr>
  </w:style>
  <w:style w:type="character" w:customStyle="1" w:styleId="a9">
    <w:name w:val="批注框文本字符"/>
    <w:link w:val="a8"/>
    <w:uiPriority w:val="99"/>
    <w:semiHidden/>
    <w:rsid w:val="004223FD"/>
    <w:rPr>
      <w:sz w:val="18"/>
      <w:szCs w:val="18"/>
    </w:rPr>
  </w:style>
  <w:style w:type="table" w:styleId="aa">
    <w:name w:val="Table Grid"/>
    <w:basedOn w:val="a1"/>
    <w:uiPriority w:val="59"/>
    <w:rsid w:val="004223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next w:val="a"/>
    <w:link w:val="ac"/>
    <w:uiPriority w:val="10"/>
    <w:qFormat/>
    <w:rsid w:val="005219C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字符"/>
    <w:link w:val="ab"/>
    <w:uiPriority w:val="10"/>
    <w:rsid w:val="005219CF"/>
    <w:rPr>
      <w:rFonts w:ascii="Cambria" w:eastAsia="宋体" w:hAnsi="Cambria" w:cs="Times New Roman"/>
      <w:b/>
      <w:bCs/>
      <w:sz w:val="32"/>
      <w:szCs w:val="32"/>
    </w:rPr>
  </w:style>
  <w:style w:type="character" w:customStyle="1" w:styleId="20">
    <w:name w:val="标题 2字符"/>
    <w:link w:val="2"/>
    <w:uiPriority w:val="9"/>
    <w:rsid w:val="005219CF"/>
    <w:rPr>
      <w:rFonts w:ascii="Cambria" w:eastAsia="宋体" w:hAnsi="Cambria" w:cs="Times New Roman"/>
      <w:b/>
      <w:bCs/>
      <w:sz w:val="32"/>
      <w:szCs w:val="32"/>
    </w:rPr>
  </w:style>
  <w:style w:type="table" w:customStyle="1" w:styleId="11">
    <w:name w:val="浅色底纹1"/>
    <w:basedOn w:val="a1"/>
    <w:uiPriority w:val="60"/>
    <w:rsid w:val="0025307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d">
    <w:name w:val="List Paragraph"/>
    <w:basedOn w:val="a"/>
    <w:uiPriority w:val="34"/>
    <w:qFormat/>
    <w:rsid w:val="00066D27"/>
    <w:pPr>
      <w:ind w:firstLineChars="200" w:firstLine="420"/>
    </w:pPr>
  </w:style>
  <w:style w:type="paragraph" w:styleId="ae">
    <w:name w:val="Subtitle"/>
    <w:basedOn w:val="a"/>
    <w:next w:val="a"/>
    <w:link w:val="af"/>
    <w:uiPriority w:val="11"/>
    <w:qFormat/>
    <w:rsid w:val="008109D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副标题字符"/>
    <w:link w:val="ae"/>
    <w:uiPriority w:val="11"/>
    <w:rsid w:val="008109DE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f0">
    <w:name w:val="Subtle Emphasis"/>
    <w:uiPriority w:val="19"/>
    <w:qFormat/>
    <w:rsid w:val="008109DE"/>
    <w:rPr>
      <w:i/>
      <w:iCs/>
      <w:color w:val="808080"/>
    </w:rPr>
  </w:style>
  <w:style w:type="character" w:styleId="af1">
    <w:name w:val="Emphasis"/>
    <w:uiPriority w:val="20"/>
    <w:qFormat/>
    <w:rsid w:val="008109DE"/>
    <w:rPr>
      <w:i/>
      <w:iCs/>
    </w:rPr>
  </w:style>
  <w:style w:type="character" w:customStyle="1" w:styleId="30">
    <w:name w:val="标题 3字符"/>
    <w:link w:val="3"/>
    <w:uiPriority w:val="9"/>
    <w:rsid w:val="008109DE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E764CA"/>
    <w:rPr>
      <w:rFonts w:ascii="Cambria" w:eastAsia="宋体" w:hAnsi="Cambria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5536F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5536F9"/>
  </w:style>
  <w:style w:type="paragraph" w:styleId="21">
    <w:name w:val="toc 2"/>
    <w:basedOn w:val="a"/>
    <w:next w:val="a"/>
    <w:autoRedefine/>
    <w:uiPriority w:val="39"/>
    <w:unhideWhenUsed/>
    <w:rsid w:val="00050FB7"/>
    <w:pPr>
      <w:tabs>
        <w:tab w:val="right" w:leader="dot" w:pos="8296"/>
      </w:tabs>
      <w:ind w:leftChars="200" w:left="420"/>
    </w:pPr>
    <w:rPr>
      <w:noProof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462CDB"/>
    <w:pPr>
      <w:tabs>
        <w:tab w:val="left" w:pos="1470"/>
        <w:tab w:val="right" w:leader="dot" w:pos="8296"/>
      </w:tabs>
      <w:ind w:leftChars="400" w:left="840"/>
    </w:pPr>
  </w:style>
  <w:style w:type="character" w:styleId="af2">
    <w:name w:val="Hyperlink"/>
    <w:uiPriority w:val="99"/>
    <w:unhideWhenUsed/>
    <w:rsid w:val="005536F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730FA"/>
    <w:rPr>
      <w:color w:val="800080"/>
      <w:u w:val="single"/>
    </w:rPr>
  </w:style>
  <w:style w:type="character" w:customStyle="1" w:styleId="hps">
    <w:name w:val="hps"/>
    <w:basedOn w:val="a0"/>
    <w:rsid w:val="00A30CED"/>
  </w:style>
  <w:style w:type="character" w:customStyle="1" w:styleId="highlight1">
    <w:name w:val="highlight1"/>
    <w:rsid w:val="00274C1A"/>
    <w:rPr>
      <w:shd w:val="clear" w:color="auto" w:fill="FFFF00"/>
    </w:rPr>
  </w:style>
  <w:style w:type="paragraph" w:styleId="af3">
    <w:name w:val="Document Map"/>
    <w:basedOn w:val="a"/>
    <w:link w:val="af4"/>
    <w:uiPriority w:val="99"/>
    <w:semiHidden/>
    <w:unhideWhenUsed/>
    <w:rsid w:val="002056C8"/>
    <w:rPr>
      <w:rFonts w:ascii="Lucida Grande" w:hAnsi="Lucida Grande" w:cs="Lucida Grande"/>
      <w:sz w:val="24"/>
      <w:szCs w:val="24"/>
    </w:rPr>
  </w:style>
  <w:style w:type="character" w:customStyle="1" w:styleId="af4">
    <w:name w:val="文档结构图 字符"/>
    <w:basedOn w:val="a0"/>
    <w:link w:val="af3"/>
    <w:uiPriority w:val="99"/>
    <w:semiHidden/>
    <w:rsid w:val="002056C8"/>
    <w:rPr>
      <w:rFonts w:ascii="Lucida Grande" w:hAnsi="Lucida Grande" w:cs="Lucida Grande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3488">
              <w:marLeft w:val="0"/>
              <w:marRight w:val="0"/>
              <w:marTop w:val="17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858">
                          <w:marLeft w:val="0"/>
                          <w:marRight w:val="0"/>
                          <w:marTop w:val="0"/>
                          <w:marBottom w:val="20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OS:Users:ryan:Library:Application%20Support:Microsoft:Office:&#29992;&#25143;&#27169;&#26495;:&#25105;&#30340;&#27169;&#26495;:appk_flower_api_v1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22A73E-B8C6-744D-8817-357DACB9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appk_flower_api_v1.dotx</Template>
  <TotalTime>114</TotalTime>
  <Pages>11</Pages>
  <Words>1187</Words>
  <Characters>6771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刘</dc:creator>
  <cp:keywords/>
  <cp:lastModifiedBy>路 刘</cp:lastModifiedBy>
  <cp:revision>77</cp:revision>
  <dcterms:created xsi:type="dcterms:W3CDTF">2013-07-17T08:56:00Z</dcterms:created>
  <dcterms:modified xsi:type="dcterms:W3CDTF">2013-07-22T12:39:00Z</dcterms:modified>
</cp:coreProperties>
</file>